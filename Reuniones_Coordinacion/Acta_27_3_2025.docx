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"/>
      </w:tblPr>
      <w:tblGrid>
        <w:gridCol w:w="7720"/>
        <w:gridCol w:w="2598"/>
      </w:tblGrid>
      <w:tr w:rsidR="002B2D13" w:rsidRPr="00C40EAB" w14:paraId="64A3A98F" w14:textId="77777777" w:rsidTr="001E0877">
        <w:tc>
          <w:tcPr>
            <w:tcW w:w="7650" w:type="dxa"/>
          </w:tcPr>
          <w:p w14:paraId="165DECEB" w14:textId="6E29127E" w:rsidR="002B2D13" w:rsidRPr="00C40EAB" w:rsidRDefault="004320DE">
            <w:pPr>
              <w:pStyle w:val="Ttulo"/>
            </w:pPr>
            <w:sdt>
              <w:sdtPr>
                <w:id w:val="-1086378735"/>
                <w:placeholder>
                  <w:docPart w:val="3587F746CC064AB0A178E2AF4487289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Reunión de grupo</w:t>
                </w:r>
              </w:sdtContent>
            </w:sdt>
          </w:p>
        </w:tc>
        <w:tc>
          <w:tcPr>
            <w:tcW w:w="2574" w:type="dxa"/>
            <w:vAlign w:val="bottom"/>
          </w:tcPr>
          <w:p w14:paraId="2C56BFE0" w14:textId="6F1E889C" w:rsidR="00D62E01" w:rsidRPr="00C40EAB" w:rsidRDefault="00F24F32">
            <w:pPr>
              <w:pStyle w:val="Ttulo3"/>
            </w:pPr>
            <w:r>
              <w:t>2</w:t>
            </w:r>
            <w:r w:rsidR="00EF4280">
              <w:t>7</w:t>
            </w:r>
            <w:r w:rsidR="00D771ED" w:rsidRPr="00C40EAB">
              <w:t>/3/2025</w:t>
            </w:r>
          </w:p>
          <w:p w14:paraId="170BB950" w14:textId="155C2C16" w:rsidR="00D62E01" w:rsidRPr="00C40EAB" w:rsidRDefault="00EF4280">
            <w:pPr>
              <w:pStyle w:val="Ttulo3"/>
            </w:pPr>
            <w:r>
              <w:t>19</w:t>
            </w:r>
            <w:r w:rsidR="00D771ED" w:rsidRPr="00C40EAB">
              <w:t>:00</w:t>
            </w:r>
          </w:p>
          <w:p w14:paraId="37D0E9BC" w14:textId="17201C3A" w:rsidR="002B2D13" w:rsidRPr="00C40EAB" w:rsidRDefault="00EF4280" w:rsidP="00D62E01">
            <w:pPr>
              <w:pStyle w:val="Ttulo3"/>
            </w:pPr>
            <w:r>
              <w:t>Biblioteca de la Escuela Politécnica Superior</w:t>
            </w:r>
          </w:p>
        </w:tc>
      </w:tr>
    </w:tbl>
    <w:tbl>
      <w:tblPr>
        <w:tblStyle w:val="Tablanormal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20" w:firstRow="1" w:lastRow="0" w:firstColumn="0" w:lastColumn="0" w:noHBand="1" w:noVBand="1"/>
        <w:tblDescription w:val="Tabla de diseño"/>
      </w:tblPr>
      <w:tblGrid>
        <w:gridCol w:w="1965"/>
        <w:gridCol w:w="3705"/>
        <w:gridCol w:w="1701"/>
        <w:gridCol w:w="2947"/>
      </w:tblGrid>
      <w:tr w:rsidR="002B2D13" w:rsidRPr="00C40EAB" w14:paraId="7EF5B25F" w14:textId="77777777" w:rsidTr="000772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65" w:type="dxa"/>
            <w:tcMar>
              <w:top w:w="144" w:type="dxa"/>
            </w:tcMar>
          </w:tcPr>
          <w:p w14:paraId="75ACD219" w14:textId="304875FF" w:rsidR="002B2D13" w:rsidRPr="00C40EAB" w:rsidRDefault="00D771ED" w:rsidP="00D60069">
            <w:pPr>
              <w:pStyle w:val="Ttulo2"/>
              <w:spacing w:after="80"/>
            </w:pPr>
            <w:r w:rsidRPr="00C40EAB">
              <w:t>Causa de la reunión</w:t>
            </w:r>
          </w:p>
        </w:tc>
        <w:tc>
          <w:tcPr>
            <w:tcW w:w="3705" w:type="dxa"/>
            <w:tcMar>
              <w:top w:w="144" w:type="dxa"/>
            </w:tcMar>
          </w:tcPr>
          <w:p w14:paraId="020512A8" w14:textId="58E7B4DB" w:rsidR="002B2D13" w:rsidRPr="00C40EAB" w:rsidRDefault="00D771ED" w:rsidP="00EF4280">
            <w:pPr>
              <w:tabs>
                <w:tab w:val="left" w:pos="2007"/>
              </w:tabs>
              <w:spacing w:after="80"/>
            </w:pPr>
            <w:r w:rsidRPr="00C40EAB">
              <w:t>ReuniónSemanal I</w:t>
            </w:r>
            <w:r w:rsidR="00EF4280">
              <w:t>I</w:t>
            </w:r>
          </w:p>
        </w:tc>
        <w:tc>
          <w:tcPr>
            <w:tcW w:w="1701" w:type="dxa"/>
            <w:tcMar>
              <w:top w:w="144" w:type="dxa"/>
            </w:tcMar>
          </w:tcPr>
          <w:p w14:paraId="17A95707" w14:textId="77777777" w:rsidR="002B2D13" w:rsidRPr="00C40EAB" w:rsidRDefault="004320DE" w:rsidP="00D60069">
            <w:pPr>
              <w:pStyle w:val="Ttulo2"/>
              <w:spacing w:after="80"/>
            </w:pPr>
            <w:sdt>
              <w:sdtPr>
                <w:id w:val="-442851289"/>
                <w:placeholder>
                  <w:docPart w:val="8044B6D4D91A4A84BD58952F75B3CF3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Tipo de reunión:</w:t>
                </w:r>
              </w:sdtContent>
            </w:sdt>
          </w:p>
        </w:tc>
        <w:tc>
          <w:tcPr>
            <w:tcW w:w="2947" w:type="dxa"/>
            <w:tcMar>
              <w:top w:w="144" w:type="dxa"/>
            </w:tcMar>
          </w:tcPr>
          <w:p w14:paraId="567C7086" w14:textId="1761B684" w:rsidR="002B2D13" w:rsidRPr="00C40EAB" w:rsidRDefault="00D771ED" w:rsidP="00D60069">
            <w:pPr>
              <w:spacing w:after="80"/>
            </w:pPr>
            <w:r w:rsidRPr="00C40EAB">
              <w:t>Semanal</w:t>
            </w:r>
          </w:p>
        </w:tc>
      </w:tr>
      <w:tr w:rsidR="002B2D13" w:rsidRPr="00C40EAB" w14:paraId="3FB6F48C" w14:textId="77777777" w:rsidTr="000772A4">
        <w:sdt>
          <w:sdtPr>
            <w:id w:val="-906145096"/>
            <w:placeholder>
              <w:docPart w:val="12F22E3864B644D9B617B8DA75CF6CD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65" w:type="dxa"/>
              </w:tcPr>
              <w:p w14:paraId="32C8E3B8" w14:textId="77777777" w:rsidR="002B2D13" w:rsidRPr="00C40EAB" w:rsidRDefault="006344A8" w:rsidP="00D60069">
                <w:pPr>
                  <w:pStyle w:val="Ttulo2"/>
                  <w:spacing w:after="80"/>
                </w:pPr>
                <w:r w:rsidRPr="00C40EAB">
                  <w:rPr>
                    <w:lang w:bidi="es-ES"/>
                  </w:rPr>
                  <w:t>Responsable:</w:t>
                </w:r>
              </w:p>
            </w:tc>
          </w:sdtContent>
        </w:sdt>
        <w:tc>
          <w:tcPr>
            <w:tcW w:w="3705" w:type="dxa"/>
          </w:tcPr>
          <w:p w14:paraId="5FD4D166" w14:textId="0BEF3593" w:rsidR="002B2D13" w:rsidRPr="00C40EAB" w:rsidRDefault="00D771ED" w:rsidP="00D60069">
            <w:pPr>
              <w:spacing w:after="80"/>
            </w:pPr>
            <w:r w:rsidRPr="00C40EAB">
              <w:t>Saúl López Romero</w:t>
            </w:r>
          </w:p>
        </w:tc>
        <w:tc>
          <w:tcPr>
            <w:tcW w:w="1701" w:type="dxa"/>
          </w:tcPr>
          <w:p w14:paraId="027221CE" w14:textId="77777777" w:rsidR="002B2D13" w:rsidRPr="00C40EAB" w:rsidRDefault="004320DE" w:rsidP="00D60069">
            <w:pPr>
              <w:pStyle w:val="Ttulo2"/>
              <w:spacing w:after="80"/>
            </w:pPr>
            <w:sdt>
              <w:sdtPr>
                <w:id w:val="795647141"/>
                <w:placeholder>
                  <w:docPart w:val="316A409D33834018B9F08168B59C479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Encargado de tomar notas:</w:t>
                </w:r>
              </w:sdtContent>
            </w:sdt>
          </w:p>
        </w:tc>
        <w:tc>
          <w:tcPr>
            <w:tcW w:w="2947" w:type="dxa"/>
          </w:tcPr>
          <w:p w14:paraId="6F8796F4" w14:textId="1EB98A04" w:rsidR="002B2D13" w:rsidRPr="00C40EAB" w:rsidRDefault="007B7B3D" w:rsidP="00D60069">
            <w:pPr>
              <w:spacing w:after="80"/>
            </w:pPr>
            <w:r>
              <w:t>Fernando Mijangos Varas</w:t>
            </w: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1998"/>
        <w:gridCol w:w="8320"/>
      </w:tblGrid>
      <w:tr w:rsidR="002B2D13" w:rsidRPr="00C40EAB" w14:paraId="2D4C134A" w14:textId="77777777" w:rsidTr="00D771ED">
        <w:tc>
          <w:tcPr>
            <w:tcW w:w="1998" w:type="dxa"/>
            <w:tcMar>
              <w:top w:w="144" w:type="dxa"/>
            </w:tcMar>
          </w:tcPr>
          <w:p w14:paraId="5090044F" w14:textId="77777777" w:rsidR="002B2D13" w:rsidRPr="00C40EAB" w:rsidRDefault="004320DE">
            <w:pPr>
              <w:pStyle w:val="Ttulo2"/>
            </w:pPr>
            <w:sdt>
              <w:sdtPr>
                <w:id w:val="1643469904"/>
                <w:placeholder>
                  <w:docPart w:val="73FDB9A4B3B9474E88DB3CE0B0DC8A89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Asistentes:</w:t>
                </w:r>
              </w:sdtContent>
            </w:sdt>
          </w:p>
        </w:tc>
        <w:tc>
          <w:tcPr>
            <w:tcW w:w="8320" w:type="dxa"/>
            <w:tcMar>
              <w:top w:w="144" w:type="dxa"/>
            </w:tcMar>
          </w:tcPr>
          <w:p w14:paraId="400224D7" w14:textId="5BE45F27" w:rsidR="002B2D13" w:rsidRPr="00C40EAB" w:rsidRDefault="00D771ED" w:rsidP="00D62E01">
            <w:r w:rsidRPr="00C40EAB">
              <w:t>Saúl López Romero, Irene García, Fernando Mijangos Varas, Raquel Anguita.</w:t>
            </w:r>
          </w:p>
        </w:tc>
      </w:tr>
      <w:tr w:rsidR="002B2D13" w:rsidRPr="00C40EAB" w14:paraId="1F8B06D7" w14:textId="77777777" w:rsidTr="00D771ED">
        <w:tc>
          <w:tcPr>
            <w:tcW w:w="1998" w:type="dxa"/>
          </w:tcPr>
          <w:p w14:paraId="5A8CC6C9" w14:textId="33EADF71" w:rsidR="002B2D13" w:rsidRPr="00C40EAB" w:rsidRDefault="00FD263A">
            <w:pPr>
              <w:pStyle w:val="Ttulo2"/>
            </w:pPr>
            <w:r w:rsidRPr="00C40EAB">
              <w:t>Antecedentes:</w:t>
            </w:r>
          </w:p>
        </w:tc>
        <w:tc>
          <w:tcPr>
            <w:tcW w:w="8320" w:type="dxa"/>
          </w:tcPr>
          <w:p w14:paraId="65B3031B" w14:textId="61A5A56F" w:rsidR="002B2D13" w:rsidRPr="00C40EAB" w:rsidRDefault="00D771ED">
            <w:r w:rsidRPr="00C40EAB">
              <w:t>Enunciado de la tercera iteración</w:t>
            </w:r>
            <w:r w:rsidR="007B7B3D">
              <w:t>, diagrama de gantt anterior, avance del pryecto.</w:t>
            </w:r>
          </w:p>
        </w:tc>
      </w:tr>
    </w:tbl>
    <w:p w14:paraId="49A5C668" w14:textId="26AF36F1" w:rsidR="002B2D13" w:rsidRPr="00C40EAB" w:rsidRDefault="00A95464">
      <w:pPr>
        <w:pStyle w:val="Ttulo1"/>
      </w:pPr>
      <w:r w:rsidRPr="00C40EAB">
        <w:t>Detalles de la reunión</w:t>
      </w:r>
    </w:p>
    <w:tbl>
      <w:tblPr>
        <w:tblW w:w="5171" w:type="pct"/>
        <w:tblBorders>
          <w:top w:val="single" w:sz="18" w:space="0" w:color="4F81BD" w:themeColor="accen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Tabla de diseño"/>
      </w:tblPr>
      <w:tblGrid>
        <w:gridCol w:w="2268"/>
        <w:gridCol w:w="4221"/>
        <w:gridCol w:w="4182"/>
      </w:tblGrid>
      <w:tr w:rsidR="00FD263A" w:rsidRPr="00C40EAB" w14:paraId="63AB4C46" w14:textId="07403A96" w:rsidTr="00C40EAB">
        <w:tc>
          <w:tcPr>
            <w:tcW w:w="2268" w:type="dxa"/>
            <w:tcBorders>
              <w:top w:val="single" w:sz="18" w:space="0" w:color="4F81BD" w:themeColor="accent1"/>
            </w:tcBorders>
            <w:shd w:val="clear" w:color="auto" w:fill="DBE5F1" w:themeFill="accent1" w:themeFillTint="33"/>
          </w:tcPr>
          <w:p w14:paraId="77B94DF5" w14:textId="6A80294F" w:rsidR="00FD263A" w:rsidRPr="00C40EAB" w:rsidRDefault="00FD263A" w:rsidP="00FD263A">
            <w:pPr>
              <w:pStyle w:val="Ttulo2"/>
              <w:ind w:right="-348"/>
            </w:pPr>
            <w:bookmarkStart w:id="0" w:name="MinuteItems"/>
            <w:bookmarkStart w:id="1" w:name="MinuteTopicSection"/>
            <w:bookmarkEnd w:id="0"/>
            <w:r w:rsidRPr="00C40EAB">
              <w:t>Punto 1:</w:t>
            </w:r>
          </w:p>
        </w:tc>
        <w:tc>
          <w:tcPr>
            <w:tcW w:w="4221" w:type="dxa"/>
            <w:tcBorders>
              <w:top w:val="single" w:sz="18" w:space="0" w:color="4F81BD" w:themeColor="accent1"/>
            </w:tcBorders>
          </w:tcPr>
          <w:p w14:paraId="1AF0A977" w14:textId="326DF9FA" w:rsidR="00FD263A" w:rsidRPr="00C40EAB" w:rsidRDefault="00EF4280">
            <w:r>
              <w:t>Retraso de Graphic engine y Space</w:t>
            </w:r>
          </w:p>
        </w:tc>
        <w:tc>
          <w:tcPr>
            <w:tcW w:w="4182" w:type="dxa"/>
            <w:tcBorders>
              <w:top w:val="single" w:sz="18" w:space="0" w:color="4F81BD" w:themeColor="accent1"/>
            </w:tcBorders>
          </w:tcPr>
          <w:p w14:paraId="4614387A" w14:textId="77777777" w:rsidR="00FD263A" w:rsidRPr="00C40EAB" w:rsidRDefault="00FD263A"/>
        </w:tc>
      </w:tr>
    </w:tbl>
    <w:p w14:paraId="3D9A15F6" w14:textId="77777777" w:rsidR="002B2D13" w:rsidRPr="00C40EAB" w:rsidRDefault="004320DE">
      <w:pPr>
        <w:pStyle w:val="Ttulo4"/>
      </w:pPr>
      <w:sdt>
        <w:sdtPr>
          <w:id w:val="-391195506"/>
          <w:placeholder>
            <w:docPart w:val="693A53EDE2974FDC93C70A19294C5B75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Debate:</w:t>
          </w:r>
        </w:sdtContent>
      </w:sdt>
    </w:p>
    <w:p w14:paraId="5B4953DC" w14:textId="2DD25FA2" w:rsidR="002B2D13" w:rsidRPr="00C40EAB" w:rsidRDefault="00EF4280">
      <w:r>
        <w:t>Ante circunstancias no previsibles se retrasa la implementación de Space y la interfaz gráfica</w:t>
      </w:r>
    </w:p>
    <w:p w14:paraId="2723026E" w14:textId="77777777" w:rsidR="002B2D13" w:rsidRPr="00C40EAB" w:rsidRDefault="004320DE">
      <w:pPr>
        <w:pStyle w:val="Ttulo4"/>
      </w:pPr>
      <w:sdt>
        <w:sdtPr>
          <w:id w:val="1574465788"/>
          <w:placeholder>
            <w:docPart w:val="54F7326A86A544AE80A48239F6A393BB"/>
          </w:placeholder>
          <w:temporary/>
          <w:showingPlcHdr/>
          <w15:appearance w15:val="hidden"/>
        </w:sdtPr>
        <w:sdtEndPr/>
        <w:sdtContent>
          <w:r w:rsidR="006344A8" w:rsidRPr="00C40EAB">
            <w:rPr>
              <w:lang w:bidi="es-ES"/>
            </w:rPr>
            <w:t>Conclusiones:</w:t>
          </w:r>
        </w:sdtContent>
      </w:sdt>
    </w:p>
    <w:p w14:paraId="0520F1D5" w14:textId="67B445C0" w:rsidR="002B2D13" w:rsidRPr="00C40EAB" w:rsidRDefault="00EF4280">
      <w:r>
        <w:t xml:space="preserve">Se retrasan ambos módulos sin influir en el resto al ser </w:t>
      </w:r>
      <w:r w:rsidR="004320DE">
        <w:t>parte de la finalización del proyecto.</w:t>
      </w:r>
    </w:p>
    <w:tbl>
      <w:tblPr>
        <w:tblStyle w:val="Tablaconcuadrcula1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Tabla de contenido"/>
      </w:tblPr>
      <w:tblGrid>
        <w:gridCol w:w="3119"/>
        <w:gridCol w:w="4678"/>
        <w:gridCol w:w="2521"/>
      </w:tblGrid>
      <w:tr w:rsidR="002B2D13" w:rsidRPr="00C40EAB" w14:paraId="5A7D2C76" w14:textId="77777777" w:rsidTr="00222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119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BEA30E0" w14:textId="77777777" w:rsidR="002B2D13" w:rsidRPr="00C40EAB" w:rsidRDefault="004320DE" w:rsidP="00660EF4">
            <w:sdt>
              <w:sdtPr>
                <w:id w:val="-1717032099"/>
                <w:placeholder>
                  <w:docPart w:val="9D8BEBDC24634DEBA35F1C647E491C8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Acciones</w:t>
                </w:r>
              </w:sdtContent>
            </w:sdt>
          </w:p>
        </w:tc>
        <w:bookmarkStart w:id="4" w:name="MinutePersonResponsible"/>
        <w:bookmarkEnd w:id="4"/>
        <w:tc>
          <w:tcPr>
            <w:tcW w:w="4678" w:type="dxa"/>
            <w:vAlign w:val="bottom"/>
          </w:tcPr>
          <w:p w14:paraId="4261D991" w14:textId="77777777" w:rsidR="002B2D13" w:rsidRPr="00C40EAB" w:rsidRDefault="004320DE" w:rsidP="00660EF4">
            <w:sdt>
              <w:sdtPr>
                <w:id w:val="-319821758"/>
                <w:placeholder>
                  <w:docPart w:val="B81BBECFD64743859BA70DA510CC7C91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Persona responsable</w:t>
                </w:r>
              </w:sdtContent>
            </w:sdt>
          </w:p>
        </w:tc>
        <w:bookmarkStart w:id="5" w:name="MinuteDeadline"/>
        <w:bookmarkEnd w:id="5"/>
        <w:tc>
          <w:tcPr>
            <w:tcW w:w="2521" w:type="dxa"/>
            <w:vAlign w:val="bottom"/>
          </w:tcPr>
          <w:p w14:paraId="3EE4617F" w14:textId="77777777" w:rsidR="002B2D13" w:rsidRPr="00C40EAB" w:rsidRDefault="004320DE" w:rsidP="00660EF4">
            <w:sdt>
              <w:sdtPr>
                <w:id w:val="433413345"/>
                <w:placeholder>
                  <w:docPart w:val="90AD0E242489487DB6A84CF3B0F59444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C40EAB">
                  <w:rPr>
                    <w:lang w:bidi="es-ES"/>
                  </w:rPr>
                  <w:t>Fecha límite</w:t>
                </w:r>
              </w:sdtContent>
            </w:sdt>
          </w:p>
        </w:tc>
      </w:tr>
      <w:tr w:rsidR="002B2D13" w:rsidRPr="00C40EAB" w14:paraId="4D489D38" w14:textId="77777777" w:rsidTr="00222B7B">
        <w:tc>
          <w:tcPr>
            <w:tcW w:w="3119" w:type="dxa"/>
          </w:tcPr>
          <w:p w14:paraId="0F1F9738" w14:textId="4C5A1105" w:rsidR="002B2D13" w:rsidRPr="00C40EAB" w:rsidRDefault="0078672B" w:rsidP="00D60069">
            <w:pPr>
              <w:pStyle w:val="Listaconvietas"/>
              <w:spacing w:after="80"/>
            </w:pPr>
            <w:r>
              <w:t>Se retrasan dichos puntos en el diagrama</w:t>
            </w:r>
          </w:p>
        </w:tc>
        <w:tc>
          <w:tcPr>
            <w:tcW w:w="4678" w:type="dxa"/>
          </w:tcPr>
          <w:p w14:paraId="49F8E57B" w14:textId="65C4772B" w:rsidR="002B2D13" w:rsidRPr="00C40EAB" w:rsidRDefault="004320DE" w:rsidP="00D60069">
            <w:pPr>
              <w:spacing w:after="80"/>
            </w:pPr>
            <w:r>
              <w:t>Fernando Mijangos Varas</w:t>
            </w:r>
          </w:p>
        </w:tc>
        <w:tc>
          <w:tcPr>
            <w:tcW w:w="2521" w:type="dxa"/>
          </w:tcPr>
          <w:p w14:paraId="6C888AFA" w14:textId="0FA631C2" w:rsidR="002B2D13" w:rsidRPr="00C40EAB" w:rsidRDefault="0078672B" w:rsidP="00D60069">
            <w:pPr>
              <w:spacing w:after="80"/>
            </w:pPr>
            <w:r>
              <w:t>2</w:t>
            </w:r>
            <w:r w:rsidR="004320DE">
              <w:t>8</w:t>
            </w:r>
            <w:r w:rsidR="00C50AF0" w:rsidRPr="00C40EAB">
              <w:t>-3-2025</w:t>
            </w:r>
          </w:p>
        </w:tc>
      </w:tr>
    </w:tbl>
    <w:bookmarkEnd w:id="1"/>
    <w:p w14:paraId="0C09147D" w14:textId="33C290C1" w:rsidR="002B2D13" w:rsidRPr="00C40EAB" w:rsidRDefault="00BE26BD">
      <w:pPr>
        <w:pStyle w:val="Ttulo4"/>
      </w:pPr>
      <w:r w:rsidRPr="00C40EAB">
        <w:t>Obser</w:t>
      </w:r>
      <w:r w:rsidR="00FD263A" w:rsidRPr="00C40EAB">
        <w:t>v</w:t>
      </w:r>
      <w:r w:rsidRPr="00C40EAB">
        <w:t>aciones:</w:t>
      </w:r>
    </w:p>
    <w:p w14:paraId="3DBD9ED2" w14:textId="192B4883" w:rsidR="002B2D13" w:rsidRPr="002502C1" w:rsidRDefault="004320DE">
      <w:r>
        <w:t>Puede que ciertas  tareas sean adelantadas de manera oportuna</w:t>
      </w:r>
    </w:p>
    <w:sectPr w:rsidR="002B2D13" w:rsidRPr="002502C1" w:rsidSect="00222B7B">
      <w:footerReference w:type="default" r:id="rId7"/>
      <w:type w:val="continuous"/>
      <w:pgSz w:w="11906" w:h="16838" w:code="9"/>
      <w:pgMar w:top="794" w:right="794" w:bottom="794" w:left="794" w:header="720" w:footer="646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B8A806" w14:textId="77777777" w:rsidR="00D771ED" w:rsidRPr="00C40EAB" w:rsidRDefault="00D771ED">
      <w:pPr>
        <w:spacing w:before="0" w:after="0"/>
      </w:pPr>
      <w:r w:rsidRPr="00C40EAB">
        <w:separator/>
      </w:r>
    </w:p>
  </w:endnote>
  <w:endnote w:type="continuationSeparator" w:id="0">
    <w:p w14:paraId="403494A6" w14:textId="77777777" w:rsidR="00D771ED" w:rsidRPr="00C40EAB" w:rsidRDefault="00D771ED">
      <w:pPr>
        <w:spacing w:before="0" w:after="0"/>
      </w:pPr>
      <w:r w:rsidRPr="00C40EA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9596814"/>
      <w:docPartObj>
        <w:docPartGallery w:val="Page Numbers (Bottom of Page)"/>
        <w:docPartUnique/>
      </w:docPartObj>
    </w:sdtPr>
    <w:sdtEndPr/>
    <w:sdtContent>
      <w:p w14:paraId="3554411E" w14:textId="77777777" w:rsidR="002B2D13" w:rsidRPr="00C40EAB" w:rsidRDefault="006344A8">
        <w:pPr>
          <w:pStyle w:val="Piedepgina"/>
        </w:pPr>
        <w:r w:rsidRPr="00C40EAB">
          <w:rPr>
            <w:lang w:bidi="es-ES"/>
          </w:rPr>
          <w:fldChar w:fldCharType="begin"/>
        </w:r>
        <w:r w:rsidRPr="00C40EAB">
          <w:rPr>
            <w:lang w:bidi="es-ES"/>
          </w:rPr>
          <w:instrText xml:space="preserve"> PAGE   \* MERGEFORMAT </w:instrText>
        </w:r>
        <w:r w:rsidRPr="00C40EAB">
          <w:rPr>
            <w:lang w:bidi="es-ES"/>
          </w:rPr>
          <w:fldChar w:fldCharType="separate"/>
        </w:r>
        <w:r w:rsidR="003D5BF7" w:rsidRPr="00C40EAB">
          <w:rPr>
            <w:lang w:bidi="es-ES"/>
          </w:rPr>
          <w:t>2</w:t>
        </w:r>
        <w:r w:rsidRPr="00C40EAB"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4B26B" w14:textId="77777777" w:rsidR="00D771ED" w:rsidRPr="00C40EAB" w:rsidRDefault="00D771ED">
      <w:pPr>
        <w:spacing w:before="0" w:after="0"/>
      </w:pPr>
      <w:r w:rsidRPr="00C40EAB">
        <w:separator/>
      </w:r>
    </w:p>
  </w:footnote>
  <w:footnote w:type="continuationSeparator" w:id="0">
    <w:p w14:paraId="6950788E" w14:textId="77777777" w:rsidR="00D771ED" w:rsidRPr="00C40EAB" w:rsidRDefault="00D771ED">
      <w:pPr>
        <w:spacing w:before="0" w:after="0"/>
      </w:pPr>
      <w:r w:rsidRPr="00C40EAB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7AB1CC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37155748">
    <w:abstractNumId w:val="2"/>
  </w:num>
  <w:num w:numId="2" w16cid:durableId="573588742">
    <w:abstractNumId w:val="3"/>
  </w:num>
  <w:num w:numId="3" w16cid:durableId="2043094267">
    <w:abstractNumId w:val="1"/>
  </w:num>
  <w:num w:numId="4" w16cid:durableId="1758017866">
    <w:abstractNumId w:val="0"/>
  </w:num>
  <w:num w:numId="5" w16cid:durableId="536047607">
    <w:abstractNumId w:val="1"/>
    <w:lvlOverride w:ilvl="0">
      <w:startOverride w:val="1"/>
    </w:lvlOverride>
  </w:num>
  <w:num w:numId="6" w16cid:durableId="211690232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removePersonalInformation/>
  <w:removeDateAndTime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ED"/>
    <w:rsid w:val="000772A4"/>
    <w:rsid w:val="00086752"/>
    <w:rsid w:val="001E0877"/>
    <w:rsid w:val="002219F2"/>
    <w:rsid w:val="00222B7B"/>
    <w:rsid w:val="002502C1"/>
    <w:rsid w:val="002B0675"/>
    <w:rsid w:val="002B2D13"/>
    <w:rsid w:val="0034721D"/>
    <w:rsid w:val="003A5206"/>
    <w:rsid w:val="003D5BF7"/>
    <w:rsid w:val="003F257D"/>
    <w:rsid w:val="004320DE"/>
    <w:rsid w:val="004C7EE0"/>
    <w:rsid w:val="00545F97"/>
    <w:rsid w:val="005961D7"/>
    <w:rsid w:val="005A7328"/>
    <w:rsid w:val="005E3D6B"/>
    <w:rsid w:val="006344A8"/>
    <w:rsid w:val="0063533C"/>
    <w:rsid w:val="0065018E"/>
    <w:rsid w:val="00660EF4"/>
    <w:rsid w:val="006E35D8"/>
    <w:rsid w:val="00734EEC"/>
    <w:rsid w:val="0078672B"/>
    <w:rsid w:val="007B7B3D"/>
    <w:rsid w:val="007C7FD4"/>
    <w:rsid w:val="007F04FA"/>
    <w:rsid w:val="008C5698"/>
    <w:rsid w:val="008D353B"/>
    <w:rsid w:val="00965F0A"/>
    <w:rsid w:val="00994DB4"/>
    <w:rsid w:val="0099655D"/>
    <w:rsid w:val="009E4FAA"/>
    <w:rsid w:val="00A6493F"/>
    <w:rsid w:val="00A95464"/>
    <w:rsid w:val="00AC0C43"/>
    <w:rsid w:val="00AD0515"/>
    <w:rsid w:val="00B7033E"/>
    <w:rsid w:val="00BE126C"/>
    <w:rsid w:val="00BE26BD"/>
    <w:rsid w:val="00C07994"/>
    <w:rsid w:val="00C40EAB"/>
    <w:rsid w:val="00C50AF0"/>
    <w:rsid w:val="00CE3CAD"/>
    <w:rsid w:val="00D60069"/>
    <w:rsid w:val="00D62E01"/>
    <w:rsid w:val="00D661EE"/>
    <w:rsid w:val="00D771ED"/>
    <w:rsid w:val="00E048B4"/>
    <w:rsid w:val="00EB670E"/>
    <w:rsid w:val="00EF4280"/>
    <w:rsid w:val="00F24F32"/>
    <w:rsid w:val="00F434DD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2D846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19"/>
        <w:szCs w:val="19"/>
        <w:lang w:val="es-E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B7B"/>
    <w:pPr>
      <w:spacing w:line="216" w:lineRule="auto"/>
    </w:pPr>
    <w:rPr>
      <w:noProof/>
    </w:rPr>
  </w:style>
  <w:style w:type="paragraph" w:styleId="Ttulo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Ttulo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Ttulo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Ttulo4">
    <w:name w:val="heading 4"/>
    <w:basedOn w:val="Normal"/>
    <w:link w:val="Ttulo4C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D60069"/>
    <w:rPr>
      <w:b/>
    </w:rPr>
  </w:style>
  <w:style w:type="paragraph" w:styleId="Listaconvietas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asciiTheme="minorHAnsi" w:hAnsiTheme="minorHAnsi"/>
      <w:sz w:val="19"/>
    </w:rPr>
  </w:style>
  <w:style w:type="paragraph" w:styleId="Piedepgina">
    <w:name w:val="footer"/>
    <w:basedOn w:val="Normal"/>
    <w:link w:val="PiedepginaCar"/>
    <w:uiPriority w:val="99"/>
    <w:unhideWhenUsed/>
    <w:pPr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inorHAnsi" w:hAnsiTheme="minorHAnsi"/>
      <w:sz w:val="19"/>
    </w:rPr>
  </w:style>
  <w:style w:type="paragraph" w:styleId="Ttulo">
    <w:name w:val="Title"/>
    <w:basedOn w:val="Normal"/>
    <w:link w:val="TtuloC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Tablaconcuadrcula1clara">
    <w:name w:val="Grid Table 1 Light"/>
    <w:basedOn w:val="Tablanormal"/>
    <w:uiPriority w:val="46"/>
    <w:rsid w:val="00660EF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660EF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 w:val="0"/>
        <w:iCs/>
        <w:sz w:val="19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4C7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Acta%20de%20reuni&#243;n%20inform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587F746CC064AB0A178E2AF448728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74997-6189-4EAD-BC45-F5B780528869}"/>
      </w:docPartPr>
      <w:docPartBody>
        <w:p w:rsidR="008C7A23" w:rsidRDefault="008C7A23">
          <w:pPr>
            <w:pStyle w:val="3587F746CC064AB0A178E2AF44872894"/>
          </w:pPr>
          <w:r w:rsidRPr="002502C1">
            <w:rPr>
              <w:noProof/>
              <w:lang w:bidi="es-ES"/>
            </w:rPr>
            <w:t>Reunión de grupo</w:t>
          </w:r>
        </w:p>
      </w:docPartBody>
    </w:docPart>
    <w:docPart>
      <w:docPartPr>
        <w:name w:val="8044B6D4D91A4A84BD58952F75B3CF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DA59D-940E-4481-9D73-10EA27897B48}"/>
      </w:docPartPr>
      <w:docPartBody>
        <w:p w:rsidR="008C7A23" w:rsidRDefault="008C7A23">
          <w:pPr>
            <w:pStyle w:val="8044B6D4D91A4A84BD58952F75B3CF3E"/>
          </w:pPr>
          <w:r w:rsidRPr="002502C1">
            <w:rPr>
              <w:noProof/>
              <w:lang w:bidi="es-ES"/>
            </w:rPr>
            <w:t>Tipo de reunión:</w:t>
          </w:r>
        </w:p>
      </w:docPartBody>
    </w:docPart>
    <w:docPart>
      <w:docPartPr>
        <w:name w:val="12F22E3864B644D9B617B8DA75CF6C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D4CE3-5BA7-4001-ACAE-6B7C76FF236F}"/>
      </w:docPartPr>
      <w:docPartBody>
        <w:p w:rsidR="008C7A23" w:rsidRDefault="008C7A23">
          <w:pPr>
            <w:pStyle w:val="12F22E3864B644D9B617B8DA75CF6CDA"/>
          </w:pPr>
          <w:r w:rsidRPr="002502C1">
            <w:rPr>
              <w:noProof/>
              <w:lang w:bidi="es-ES"/>
            </w:rPr>
            <w:t>Responsable:</w:t>
          </w:r>
        </w:p>
      </w:docPartBody>
    </w:docPart>
    <w:docPart>
      <w:docPartPr>
        <w:name w:val="316A409D33834018B9F08168B59C4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7EE3A-E3F9-49AF-9C45-0BF165E88B7D}"/>
      </w:docPartPr>
      <w:docPartBody>
        <w:p w:rsidR="008C7A23" w:rsidRDefault="008C7A23">
          <w:pPr>
            <w:pStyle w:val="316A409D33834018B9F08168B59C479A"/>
          </w:pPr>
          <w:r w:rsidRPr="002502C1">
            <w:rPr>
              <w:noProof/>
              <w:lang w:bidi="es-ES"/>
            </w:rPr>
            <w:t>Encargado de tomar notas:</w:t>
          </w:r>
        </w:p>
      </w:docPartBody>
    </w:docPart>
    <w:docPart>
      <w:docPartPr>
        <w:name w:val="73FDB9A4B3B9474E88DB3CE0B0DC8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FF89A-DA4F-4BE8-8311-346FD534EE53}"/>
      </w:docPartPr>
      <w:docPartBody>
        <w:p w:rsidR="008C7A23" w:rsidRDefault="008C7A23">
          <w:pPr>
            <w:pStyle w:val="73FDB9A4B3B9474E88DB3CE0B0DC8A89"/>
          </w:pPr>
          <w:r w:rsidRPr="002502C1">
            <w:rPr>
              <w:noProof/>
              <w:lang w:bidi="es-ES"/>
            </w:rPr>
            <w:t>Asistentes:</w:t>
          </w:r>
        </w:p>
      </w:docPartBody>
    </w:docPart>
    <w:docPart>
      <w:docPartPr>
        <w:name w:val="693A53EDE2974FDC93C70A19294C5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08C5-03A9-43CE-A3A4-0C7D5602BB67}"/>
      </w:docPartPr>
      <w:docPartBody>
        <w:p w:rsidR="008C7A23" w:rsidRDefault="008C7A23">
          <w:pPr>
            <w:pStyle w:val="693A53EDE2974FDC93C70A19294C5B75"/>
          </w:pPr>
          <w:r w:rsidRPr="002502C1">
            <w:rPr>
              <w:noProof/>
              <w:lang w:bidi="es-ES"/>
            </w:rPr>
            <w:t>Debate:</w:t>
          </w:r>
        </w:p>
      </w:docPartBody>
    </w:docPart>
    <w:docPart>
      <w:docPartPr>
        <w:name w:val="54F7326A86A544AE80A48239F6A39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C1CA2-9292-4F33-828C-61CE5BA2CCEE}"/>
      </w:docPartPr>
      <w:docPartBody>
        <w:p w:rsidR="008C7A23" w:rsidRDefault="008C7A23">
          <w:pPr>
            <w:pStyle w:val="54F7326A86A544AE80A48239F6A393BB"/>
          </w:pPr>
          <w:r w:rsidRPr="002502C1">
            <w:rPr>
              <w:noProof/>
              <w:lang w:bidi="es-ES"/>
            </w:rPr>
            <w:t>Conclusiones:</w:t>
          </w:r>
        </w:p>
      </w:docPartBody>
    </w:docPart>
    <w:docPart>
      <w:docPartPr>
        <w:name w:val="9D8BEBDC24634DEBA35F1C647E491C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BD9AF-011A-41EC-A503-BFA05BF9CAC4}"/>
      </w:docPartPr>
      <w:docPartBody>
        <w:p w:rsidR="008C7A23" w:rsidRDefault="008C7A23">
          <w:pPr>
            <w:pStyle w:val="9D8BEBDC24634DEBA35F1C647E491C8A"/>
          </w:pPr>
          <w:r w:rsidRPr="002502C1">
            <w:rPr>
              <w:noProof/>
              <w:lang w:bidi="es-ES"/>
            </w:rPr>
            <w:t>Acciones</w:t>
          </w:r>
        </w:p>
      </w:docPartBody>
    </w:docPart>
    <w:docPart>
      <w:docPartPr>
        <w:name w:val="B81BBECFD64743859BA70DA510CC7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8AFB0-3946-4FDF-BC20-93127AD0564E}"/>
      </w:docPartPr>
      <w:docPartBody>
        <w:p w:rsidR="008C7A23" w:rsidRDefault="008C7A23">
          <w:pPr>
            <w:pStyle w:val="B81BBECFD64743859BA70DA510CC7C91"/>
          </w:pPr>
          <w:r w:rsidRPr="002502C1">
            <w:rPr>
              <w:noProof/>
              <w:lang w:bidi="es-ES"/>
            </w:rPr>
            <w:t>Persona responsable</w:t>
          </w:r>
        </w:p>
      </w:docPartBody>
    </w:docPart>
    <w:docPart>
      <w:docPartPr>
        <w:name w:val="90AD0E242489487DB6A84CF3B0F59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A83DA4-B38A-41CC-9DCD-49C7B4520CCA}"/>
      </w:docPartPr>
      <w:docPartBody>
        <w:p w:rsidR="008C7A23" w:rsidRDefault="008C7A23">
          <w:pPr>
            <w:pStyle w:val="90AD0E242489487DB6A84CF3B0F59444"/>
          </w:pPr>
          <w:r w:rsidRPr="002502C1">
            <w:rPr>
              <w:noProof/>
              <w:lang w:bidi="es-ES"/>
            </w:rPr>
            <w:t>Fecha límite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A23"/>
    <w:rsid w:val="00087F6F"/>
    <w:rsid w:val="002219F2"/>
    <w:rsid w:val="002B0675"/>
    <w:rsid w:val="00545F97"/>
    <w:rsid w:val="0063533C"/>
    <w:rsid w:val="006A700E"/>
    <w:rsid w:val="007B5BE1"/>
    <w:rsid w:val="007C7FD4"/>
    <w:rsid w:val="008C7A23"/>
    <w:rsid w:val="009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87F746CC064AB0A178E2AF44872894">
    <w:name w:val="3587F746CC064AB0A178E2AF44872894"/>
  </w:style>
  <w:style w:type="paragraph" w:customStyle="1" w:styleId="8044B6D4D91A4A84BD58952F75B3CF3E">
    <w:name w:val="8044B6D4D91A4A84BD58952F75B3CF3E"/>
  </w:style>
  <w:style w:type="paragraph" w:customStyle="1" w:styleId="12F22E3864B644D9B617B8DA75CF6CDA">
    <w:name w:val="12F22E3864B644D9B617B8DA75CF6CDA"/>
  </w:style>
  <w:style w:type="paragraph" w:customStyle="1" w:styleId="316A409D33834018B9F08168B59C479A">
    <w:name w:val="316A409D33834018B9F08168B59C479A"/>
  </w:style>
  <w:style w:type="paragraph" w:customStyle="1" w:styleId="73FDB9A4B3B9474E88DB3CE0B0DC8A89">
    <w:name w:val="73FDB9A4B3B9474E88DB3CE0B0DC8A89"/>
  </w:style>
  <w:style w:type="paragraph" w:customStyle="1" w:styleId="693A53EDE2974FDC93C70A19294C5B75">
    <w:name w:val="693A53EDE2974FDC93C70A19294C5B75"/>
  </w:style>
  <w:style w:type="paragraph" w:customStyle="1" w:styleId="54F7326A86A544AE80A48239F6A393BB">
    <w:name w:val="54F7326A86A544AE80A48239F6A393BB"/>
  </w:style>
  <w:style w:type="paragraph" w:customStyle="1" w:styleId="9D8BEBDC24634DEBA35F1C647E491C8A">
    <w:name w:val="9D8BEBDC24634DEBA35F1C647E491C8A"/>
  </w:style>
  <w:style w:type="paragraph" w:customStyle="1" w:styleId="B81BBECFD64743859BA70DA510CC7C91">
    <w:name w:val="B81BBECFD64743859BA70DA510CC7C91"/>
  </w:style>
  <w:style w:type="paragraph" w:customStyle="1" w:styleId="90AD0E242489487DB6A84CF3B0F59444">
    <w:name w:val="90AD0E242489487DB6A84CF3B0F59444"/>
  </w:style>
  <w:style w:type="paragraph" w:customStyle="1" w:styleId="5D5472D8D6774F5AA76AFB33B8162243">
    <w:name w:val="5D5472D8D6774F5AA76AFB33B8162243"/>
  </w:style>
  <w:style w:type="paragraph" w:customStyle="1" w:styleId="D24ADCB25ECB4B5C81F5A8CFF7991BD8">
    <w:name w:val="D24ADCB25ECB4B5C81F5A8CFF7991BD8"/>
  </w:style>
  <w:style w:type="paragraph" w:customStyle="1" w:styleId="D818AA87F868477C88E6F557954054F8">
    <w:name w:val="D818AA87F868477C88E6F557954054F8"/>
  </w:style>
  <w:style w:type="paragraph" w:customStyle="1" w:styleId="1626B22FE1B340008B4901C25704BC56">
    <w:name w:val="1626B22FE1B340008B4901C25704BC56"/>
  </w:style>
  <w:style w:type="paragraph" w:customStyle="1" w:styleId="33BE33645465481891608B83FB192EB1">
    <w:name w:val="33BE33645465481891608B83FB192EB1"/>
  </w:style>
  <w:style w:type="paragraph" w:customStyle="1" w:styleId="41FC571EA10F42968EBFB41BF61F744F">
    <w:name w:val="41FC571EA10F42968EBFB41BF61F74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de reunión informal.dotx</Template>
  <TotalTime>0</TotalTime>
  <Pages>1</Pages>
  <Words>128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2025-03-31T17:37:00Z</dcterms:created>
  <dcterms:modified xsi:type="dcterms:W3CDTF">2025-03-31T17:45:00Z</dcterms:modified>
  <cp:version/>
</cp:coreProperties>
</file>