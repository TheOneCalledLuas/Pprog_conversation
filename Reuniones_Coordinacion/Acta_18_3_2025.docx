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AD0515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9E752C5" w:rsidR="00D62E01" w:rsidRPr="00C40EAB" w:rsidRDefault="00D771ED">
            <w:pPr>
              <w:pStyle w:val="Ttulo3"/>
            </w:pPr>
            <w:r w:rsidRPr="00C40EAB">
              <w:t>18/3/2025</w:t>
            </w:r>
          </w:p>
          <w:p w14:paraId="170BB950" w14:textId="4BB728A6" w:rsidR="00D62E01" w:rsidRPr="00C40EAB" w:rsidRDefault="00D771ED">
            <w:pPr>
              <w:pStyle w:val="Ttulo3"/>
            </w:pPr>
            <w:r w:rsidRPr="00C40EAB">
              <w:t>11:00</w:t>
            </w:r>
          </w:p>
          <w:p w14:paraId="37D0E9BC" w14:textId="790305D7" w:rsidR="002B2D13" w:rsidRPr="00C40EAB" w:rsidRDefault="00D771ED" w:rsidP="00D62E01">
            <w:pPr>
              <w:pStyle w:val="Ttulo3"/>
            </w:pPr>
            <w:r w:rsidRPr="00C40EAB">
              <w:t>Clase Practica de Proyecto de Programación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4C85967F" w:rsidR="002B2D13" w:rsidRPr="00C40EAB" w:rsidRDefault="00D771ED" w:rsidP="00D60069">
            <w:pPr>
              <w:spacing w:after="80"/>
            </w:pPr>
            <w:r w:rsidRPr="00C40EAB">
              <w:t>ReuniónSemanal 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AD0515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AD0515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86F1245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AD0515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BE45F27" w:rsidR="002B2D13" w:rsidRPr="00C40EAB" w:rsidRDefault="00D771ED" w:rsidP="00D62E01">
            <w:r w:rsidRPr="00C40EAB">
              <w:t>Saúl López Romero, Irene García, Fernando Mijangos Varas, Raquel Anguita.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63913032" w:rsidR="002B2D13" w:rsidRPr="00C40EAB" w:rsidRDefault="00D771ED">
            <w:r w:rsidRPr="00C40EAB">
              <w:t>Enunciado de la tercera iteración.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0DA9EFA8" w:rsidR="00FD263A" w:rsidRPr="00C40EAB" w:rsidRDefault="00FD263A">
            <w:r w:rsidRPr="00C40EAB">
              <w:t>Selección del código a usar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AD0515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1D4FC998" w:rsidR="002B2D13" w:rsidRPr="00C40EAB" w:rsidRDefault="00A95464">
      <w:r w:rsidRPr="00C40EAB">
        <w:t>Se compara los puntos a favor de quedarse con el código del equipo formado por Irene y Raquel o con el del equipo de Fernando y Saúl.</w:t>
      </w:r>
    </w:p>
    <w:p w14:paraId="2723026E" w14:textId="77777777" w:rsidR="002B2D13" w:rsidRPr="00C40EAB" w:rsidRDefault="00AD0515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6E0D28D0" w:rsidR="002B2D13" w:rsidRPr="00C40EAB" w:rsidRDefault="00A95464">
      <w:r w:rsidRPr="00C40EAB">
        <w:t>El código base a utilizar es el del equipo formado por Saúl y Fernando</w:t>
      </w:r>
      <w:r w:rsidR="00C50AF0" w:rsidRPr="00C40EAB">
        <w:t>, pero se utilizarán ciertas partes del código que es excuído que facilitan la incorporación de ciertos puntos de la nueva iteración.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AD0515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AD0515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AD0515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5D79B0D3" w:rsidR="002B2D13" w:rsidRPr="00C40EAB" w:rsidRDefault="008C5698" w:rsidP="00D60069">
            <w:pPr>
              <w:pStyle w:val="Listaconvietas"/>
              <w:spacing w:after="80"/>
            </w:pPr>
            <w:r w:rsidRPr="00C40EAB">
              <w:t>Se</w:t>
            </w:r>
            <w:r w:rsidR="00C50AF0" w:rsidRPr="00C40EAB">
              <w:t xml:space="preserve"> añadirá a Raquel e Irene al repositorio</w:t>
            </w:r>
          </w:p>
        </w:tc>
        <w:tc>
          <w:tcPr>
            <w:tcW w:w="4678" w:type="dxa"/>
          </w:tcPr>
          <w:p w14:paraId="49F8E57B" w14:textId="46CB3F6D" w:rsidR="002B2D13" w:rsidRPr="00C40EAB" w:rsidRDefault="00C50AF0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2521" w:type="dxa"/>
          </w:tcPr>
          <w:p w14:paraId="6C888AFA" w14:textId="5ECFB155" w:rsidR="002B2D13" w:rsidRPr="00C40EAB" w:rsidRDefault="00C50AF0" w:rsidP="00D60069">
            <w:pPr>
              <w:spacing w:after="80"/>
            </w:pPr>
            <w:r w:rsidRPr="00C40EAB">
              <w:t>18-3-2025</w:t>
            </w:r>
          </w:p>
        </w:tc>
      </w:tr>
      <w:tr w:rsidR="002B2D13" w:rsidRPr="00C40EAB" w14:paraId="186BD335" w14:textId="77777777" w:rsidTr="00AD0515">
        <w:tc>
          <w:tcPr>
            <w:tcW w:w="3119" w:type="dxa"/>
            <w:tcBorders>
              <w:bottom w:val="single" w:sz="12" w:space="0" w:color="4F81BD"/>
            </w:tcBorders>
          </w:tcPr>
          <w:p w14:paraId="75C445AE" w14:textId="799376AF" w:rsidR="002B2D13" w:rsidRPr="00C40EAB" w:rsidRDefault="00C50AF0" w:rsidP="00D60069">
            <w:pPr>
              <w:pStyle w:val="Listaconvietas"/>
              <w:spacing w:after="80"/>
            </w:pPr>
            <w:r w:rsidRPr="00C40EAB">
              <w:t>Se añadirá al repositorio dichos trozos de código.</w:t>
            </w:r>
          </w:p>
        </w:tc>
        <w:tc>
          <w:tcPr>
            <w:tcW w:w="4678" w:type="dxa"/>
            <w:tcBorders>
              <w:bottom w:val="single" w:sz="12" w:space="0" w:color="4F81BD"/>
            </w:tcBorders>
          </w:tcPr>
          <w:p w14:paraId="05B22A56" w14:textId="7A5AF56A" w:rsidR="002B2D13" w:rsidRPr="00C40EAB" w:rsidRDefault="00C50AF0" w:rsidP="00D60069">
            <w:pPr>
              <w:spacing w:after="80"/>
            </w:pPr>
            <w:r w:rsidRPr="00C40EAB">
              <w:t>Irene García</w:t>
            </w:r>
          </w:p>
        </w:tc>
        <w:tc>
          <w:tcPr>
            <w:tcW w:w="2521" w:type="dxa"/>
            <w:tcBorders>
              <w:bottom w:val="single" w:sz="12" w:space="0" w:color="4F81BD"/>
            </w:tcBorders>
          </w:tcPr>
          <w:p w14:paraId="1F0EDE1D" w14:textId="4FB5DF0C" w:rsidR="002B2D13" w:rsidRPr="00C40EAB" w:rsidRDefault="00C50AF0" w:rsidP="00D60069">
            <w:pPr>
              <w:spacing w:after="80"/>
            </w:pPr>
            <w:r w:rsidRPr="00C40EAB">
              <w:t>21-3-2025</w:t>
            </w:r>
          </w:p>
        </w:tc>
      </w:tr>
    </w:tbl>
    <w:tbl>
      <w:tblPr>
        <w:tblW w:w="5000" w:type="pct"/>
        <w:tblBorders>
          <w:top w:val="single" w:sz="12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contenido"/>
      </w:tblPr>
      <w:tblGrid>
        <w:gridCol w:w="2404"/>
        <w:gridCol w:w="3958"/>
        <w:gridCol w:w="3956"/>
      </w:tblGrid>
      <w:tr w:rsidR="00FD263A" w:rsidRPr="00C40EAB" w14:paraId="6D24BEB1" w14:textId="465174DA" w:rsidTr="00AD0515">
        <w:tc>
          <w:tcPr>
            <w:tcW w:w="2404" w:type="dxa"/>
            <w:tcBorders>
              <w:top w:val="single" w:sz="12" w:space="0" w:color="4F81BD"/>
            </w:tcBorders>
            <w:shd w:val="clear" w:color="auto" w:fill="DBE5F1" w:themeFill="accent1" w:themeFillTint="33"/>
          </w:tcPr>
          <w:bookmarkEnd w:id="1"/>
          <w:p w14:paraId="19C9BD56" w14:textId="46D87EDB" w:rsidR="00FD263A" w:rsidRPr="00C40EAB" w:rsidRDefault="00FD263A" w:rsidP="00FD263A">
            <w:pPr>
              <w:pStyle w:val="Ttulo2"/>
            </w:pPr>
            <w:r w:rsidRPr="00C40EAB">
              <w:t>Punto 2:</w:t>
            </w:r>
          </w:p>
        </w:tc>
        <w:tc>
          <w:tcPr>
            <w:tcW w:w="3958" w:type="dxa"/>
            <w:tcBorders>
              <w:top w:val="single" w:sz="12" w:space="0" w:color="4F81BD"/>
            </w:tcBorders>
          </w:tcPr>
          <w:p w14:paraId="6B715EF6" w14:textId="163BAC0F" w:rsidR="00FD263A" w:rsidRPr="00C40EAB" w:rsidRDefault="00FD263A" w:rsidP="006344A8">
            <w:r w:rsidRPr="00C40EAB">
              <w:t>Creación del diagr</w:t>
            </w:r>
            <w:r w:rsidR="00B7033E">
              <w:t>a</w:t>
            </w:r>
            <w:r w:rsidRPr="00C40EAB">
              <w:t>ma de Gantt</w:t>
            </w:r>
          </w:p>
        </w:tc>
        <w:tc>
          <w:tcPr>
            <w:tcW w:w="3956" w:type="dxa"/>
            <w:tcBorders>
              <w:top w:val="single" w:sz="12" w:space="0" w:color="4F81BD"/>
            </w:tcBorders>
          </w:tcPr>
          <w:p w14:paraId="3DFCBB3E" w14:textId="77777777" w:rsidR="00FD263A" w:rsidRPr="00C40EAB" w:rsidRDefault="00FD263A" w:rsidP="006344A8"/>
        </w:tc>
      </w:tr>
    </w:tbl>
    <w:p w14:paraId="35B4768D" w14:textId="77777777" w:rsidR="00D62E01" w:rsidRPr="00C40EAB" w:rsidRDefault="00AD0515" w:rsidP="00D62E01">
      <w:pPr>
        <w:pStyle w:val="Ttulo4"/>
      </w:pPr>
      <w:sdt>
        <w:sdtPr>
          <w:id w:val="1495455185"/>
          <w:placeholder>
            <w:docPart w:val="5D5472D8D6774F5AA76AFB33B8162243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Debate:</w:t>
          </w:r>
        </w:sdtContent>
      </w:sdt>
    </w:p>
    <w:p w14:paraId="6734C893" w14:textId="70418CA1" w:rsidR="00D62E01" w:rsidRPr="00C40EAB" w:rsidRDefault="00C50AF0" w:rsidP="00D62E01">
      <w:r w:rsidRPr="00C40EAB">
        <w:t>Se han de repartir las tareas a realizar, identificar las mismas</w:t>
      </w:r>
      <w:r w:rsidR="00AC0C43" w:rsidRPr="00C40EAB">
        <w:t xml:space="preserve"> y plasmar esta organizción en un diagrama.</w:t>
      </w:r>
    </w:p>
    <w:p w14:paraId="6EFFA8EF" w14:textId="77777777" w:rsidR="00D62E01" w:rsidRPr="00C40EAB" w:rsidRDefault="00AD0515" w:rsidP="00D62E01">
      <w:pPr>
        <w:pStyle w:val="Ttulo4"/>
      </w:pPr>
      <w:sdt>
        <w:sdtPr>
          <w:id w:val="-1295436725"/>
          <w:placeholder>
            <w:docPart w:val="D24ADCB25ECB4B5C81F5A8CFF7991BD8"/>
          </w:placeholder>
          <w:temporary/>
          <w:showingPlcHdr/>
          <w15:appearance w15:val="hidden"/>
        </w:sdtPr>
        <w:sdtEndPr/>
        <w:sdtContent>
          <w:r w:rsidR="00D62E01" w:rsidRPr="00C40EAB">
            <w:rPr>
              <w:lang w:bidi="es-ES"/>
            </w:rPr>
            <w:t>Conclusiones:</w:t>
          </w:r>
        </w:sdtContent>
      </w:sdt>
    </w:p>
    <w:p w14:paraId="6100CA7D" w14:textId="5CE38CAE" w:rsidR="00D62E01" w:rsidRPr="00C40EAB" w:rsidRDefault="00AC0C43" w:rsidP="00D62E01">
      <w:r w:rsidRPr="00C40EAB">
        <w:t>Realizamos el digrama de Gantt en su primera versión con las tareas repartidas, dejando el trabajo al principio y una semana libre antes de lla fecha de entrega en previsión de posibles complicaciones con ele proyecto.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D60069" w:rsidRPr="00C40EAB" w14:paraId="73206907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p w14:paraId="76650C60" w14:textId="77777777" w:rsidR="00D60069" w:rsidRPr="00C40EAB" w:rsidRDefault="00AD0515" w:rsidP="00660EF4">
            <w:sdt>
              <w:sdtPr>
                <w:id w:val="1576775990"/>
                <w:placeholder>
                  <w:docPart w:val="D818AA87F868477C88E6F557954054F8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Acciones</w:t>
                </w:r>
              </w:sdtContent>
            </w:sdt>
          </w:p>
        </w:tc>
        <w:tc>
          <w:tcPr>
            <w:tcW w:w="4678" w:type="dxa"/>
            <w:vAlign w:val="bottom"/>
          </w:tcPr>
          <w:p w14:paraId="1D98BF74" w14:textId="77777777" w:rsidR="00D60069" w:rsidRPr="00C40EAB" w:rsidRDefault="00AD0515" w:rsidP="00660EF4">
            <w:sdt>
              <w:sdtPr>
                <w:id w:val="-778569795"/>
                <w:placeholder>
                  <w:docPart w:val="1626B22FE1B340008B4901C25704BC56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tc>
          <w:tcPr>
            <w:tcW w:w="2521" w:type="dxa"/>
            <w:vAlign w:val="bottom"/>
          </w:tcPr>
          <w:p w14:paraId="07F5934B" w14:textId="77777777" w:rsidR="00D60069" w:rsidRPr="00C40EAB" w:rsidRDefault="00AD0515" w:rsidP="00660EF4">
            <w:sdt>
              <w:sdtPr>
                <w:id w:val="-1974196117"/>
                <w:placeholder>
                  <w:docPart w:val="33BE33645465481891608B83FB192EB1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D60069" w:rsidRPr="00C40EAB" w14:paraId="36101BDD" w14:textId="77777777" w:rsidTr="000772A4">
        <w:tc>
          <w:tcPr>
            <w:tcW w:w="3119" w:type="dxa"/>
          </w:tcPr>
          <w:p w14:paraId="3D6A2801" w14:textId="20348741" w:rsidR="00D60069" w:rsidRPr="00C40EAB" w:rsidRDefault="0065018E" w:rsidP="00284200">
            <w:pPr>
              <w:pStyle w:val="Listaconvietas"/>
              <w:spacing w:after="80"/>
            </w:pPr>
            <w:r w:rsidRPr="00C40EAB">
              <w:t>Se crea el diagrama de Gantt</w:t>
            </w:r>
          </w:p>
        </w:tc>
        <w:tc>
          <w:tcPr>
            <w:tcW w:w="4678" w:type="dxa"/>
          </w:tcPr>
          <w:p w14:paraId="2C8D8EF3" w14:textId="4B2C7264" w:rsidR="00D60069" w:rsidRPr="00C40EAB" w:rsidRDefault="0065018E" w:rsidP="00284200">
            <w:pPr>
              <w:spacing w:after="80"/>
            </w:pPr>
            <w:r w:rsidRPr="00C40EAB">
              <w:t>Asistente</w:t>
            </w:r>
            <w:r w:rsidR="00965F0A" w:rsidRPr="00C40EAB">
              <w:t>s</w:t>
            </w:r>
            <w:r w:rsidRPr="00C40EAB">
              <w:t xml:space="preserve"> de la reunión</w:t>
            </w:r>
          </w:p>
        </w:tc>
        <w:tc>
          <w:tcPr>
            <w:tcW w:w="2521" w:type="dxa"/>
          </w:tcPr>
          <w:p w14:paraId="4DB1B8EC" w14:textId="2D8F5127" w:rsidR="00D60069" w:rsidRPr="00C40EAB" w:rsidRDefault="0065018E" w:rsidP="00284200">
            <w:pPr>
              <w:spacing w:after="80"/>
            </w:pPr>
            <w:r w:rsidRPr="00C40EAB">
              <w:t>19-3-2025</w:t>
            </w:r>
          </w:p>
        </w:tc>
      </w:tr>
    </w:tbl>
    <w:p w14:paraId="2C0662CD" w14:textId="77777777" w:rsidR="002B2D13" w:rsidRPr="00C40EAB" w:rsidRDefault="00AD0515">
      <w:pPr>
        <w:pStyle w:val="Ttulo1"/>
      </w:pPr>
      <w:sdt>
        <w:sdtPr>
          <w:id w:val="-1794281877"/>
          <w:placeholder>
            <w:docPart w:val="41FC571EA10F42968EBFB41BF61F744F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Otra información</w:t>
          </w:r>
        </w:sdtContent>
      </w:sdt>
    </w:p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4DDDE9EB" w:rsidR="002B2D13" w:rsidRPr="002502C1" w:rsidRDefault="00BE26BD">
      <w:r w:rsidRPr="00C40EAB">
        <w:t>Debido a la cercanía de otras tareas, el diagrama podría verse modificado oportunamente.</w:t>
      </w:r>
    </w:p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4B28D82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removePersonalInformation/>
  <w:removeDateAndTime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19F2"/>
    <w:rsid w:val="00222B7B"/>
    <w:rsid w:val="002502C1"/>
    <w:rsid w:val="002B0675"/>
    <w:rsid w:val="002B2D13"/>
    <w:rsid w:val="0034721D"/>
    <w:rsid w:val="003A5206"/>
    <w:rsid w:val="003D5BF7"/>
    <w:rsid w:val="003F257D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E35D8"/>
    <w:rsid w:val="00734EEC"/>
    <w:rsid w:val="007C7FD4"/>
    <w:rsid w:val="007F04FA"/>
    <w:rsid w:val="008C5698"/>
    <w:rsid w:val="00965F0A"/>
    <w:rsid w:val="009E4FAA"/>
    <w:rsid w:val="00A95464"/>
    <w:rsid w:val="00AC0C43"/>
    <w:rsid w:val="00AD0515"/>
    <w:rsid w:val="00B7033E"/>
    <w:rsid w:val="00BE126C"/>
    <w:rsid w:val="00BE26BD"/>
    <w:rsid w:val="00C07994"/>
    <w:rsid w:val="00C40EAB"/>
    <w:rsid w:val="00C50AF0"/>
    <w:rsid w:val="00CE3CAD"/>
    <w:rsid w:val="00D60069"/>
    <w:rsid w:val="00D62E01"/>
    <w:rsid w:val="00D661EE"/>
    <w:rsid w:val="00D771ED"/>
    <w:rsid w:val="00E048B4"/>
    <w:rsid w:val="00EB670E"/>
    <w:rsid w:val="00F434DD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  <w:rPr>
      <w:noProof/>
    </w:r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5D5472D8D6774F5AA76AFB33B8162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370B7-B3F0-4A5F-89E2-72896F63DDEC}"/>
      </w:docPartPr>
      <w:docPartBody>
        <w:p w:rsidR="008C7A23" w:rsidRDefault="008C7A23">
          <w:pPr>
            <w:pStyle w:val="5D5472D8D6774F5AA76AFB33B8162243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D24ADCB25ECB4B5C81F5A8CFF7991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3680B4-1912-4DE3-9E1E-F3B6452FBD25}"/>
      </w:docPartPr>
      <w:docPartBody>
        <w:p w:rsidR="008C7A23" w:rsidRDefault="008C7A23">
          <w:pPr>
            <w:pStyle w:val="D24ADCB25ECB4B5C81F5A8CFF7991BD8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D818AA87F868477C88E6F55795405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1EDAD-C925-4A39-833C-B7147AA96F0C}"/>
      </w:docPartPr>
      <w:docPartBody>
        <w:p w:rsidR="008C7A23" w:rsidRDefault="008C7A23">
          <w:pPr>
            <w:pStyle w:val="D818AA87F868477C88E6F557954054F8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1626B22FE1B340008B4901C25704B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CC487-C971-429E-80D1-61D21BC214E2}"/>
      </w:docPartPr>
      <w:docPartBody>
        <w:p w:rsidR="008C7A23" w:rsidRDefault="008C7A23">
          <w:pPr>
            <w:pStyle w:val="1626B22FE1B340008B4901C25704BC56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33BE33645465481891608B83FB192E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51F47-96A8-4492-9ED7-C82F9AA43675}"/>
      </w:docPartPr>
      <w:docPartBody>
        <w:p w:rsidR="008C7A23" w:rsidRDefault="008C7A23">
          <w:pPr>
            <w:pStyle w:val="33BE33645465481891608B83FB192EB1"/>
          </w:pPr>
          <w:r w:rsidRPr="002502C1">
            <w:rPr>
              <w:noProof/>
              <w:lang w:bidi="es-ES"/>
            </w:rPr>
            <w:t>Fecha límite</w:t>
          </w:r>
        </w:p>
      </w:docPartBody>
    </w:docPart>
    <w:docPart>
      <w:docPartPr>
        <w:name w:val="41FC571EA10F42968EBFB41BF61F7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D663FF-7DB6-4DE2-B243-379479B40CBE}"/>
      </w:docPartPr>
      <w:docPartBody>
        <w:p w:rsidR="008C7A23" w:rsidRDefault="008C7A23">
          <w:pPr>
            <w:pStyle w:val="41FC571EA10F42968EBFB41BF61F744F"/>
          </w:pPr>
          <w:r w:rsidRPr="002502C1">
            <w:rPr>
              <w:noProof/>
              <w:lang w:bidi="es-ES"/>
            </w:rPr>
            <w:t>Otra información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2219F2"/>
    <w:rsid w:val="002B0675"/>
    <w:rsid w:val="00545F97"/>
    <w:rsid w:val="0063533C"/>
    <w:rsid w:val="006A700E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250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2025-03-18T13:32:00Z</dcterms:created>
  <dcterms:modified xsi:type="dcterms:W3CDTF">2025-03-31T17:20:00Z</dcterms:modified>
  <cp:version/>
</cp:coreProperties>
</file>