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057DE5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59C64740" w:rsidR="00D62E01" w:rsidRPr="00C40EAB" w:rsidRDefault="006B5235">
            <w:pPr>
              <w:pStyle w:val="Ttulo3"/>
            </w:pPr>
            <w:r>
              <w:t>31</w:t>
            </w:r>
            <w:r w:rsidR="00D771ED" w:rsidRPr="00C40EAB">
              <w:t>/3/2025</w:t>
            </w:r>
          </w:p>
          <w:p w14:paraId="170BB950" w14:textId="220A0E04" w:rsidR="00D62E01" w:rsidRPr="00C40EAB" w:rsidRDefault="00EF4280">
            <w:pPr>
              <w:pStyle w:val="Ttulo3"/>
            </w:pPr>
            <w:r>
              <w:t>1</w:t>
            </w:r>
            <w:r w:rsidR="006B5235">
              <w:t>0</w:t>
            </w:r>
            <w:r w:rsidR="00D771ED" w:rsidRPr="00C40EAB">
              <w:t>:00</w:t>
            </w:r>
          </w:p>
          <w:p w14:paraId="37D0E9BC" w14:textId="20F9C4D4" w:rsidR="002B2D13" w:rsidRPr="00C40EAB" w:rsidRDefault="006B5235" w:rsidP="00D62E01">
            <w:pPr>
              <w:pStyle w:val="Ttulo3"/>
            </w:pPr>
            <w:r>
              <w:t>Clase práctica de Proyecto de Programación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555904DC" w:rsidR="002B2D13" w:rsidRPr="00C40EAB" w:rsidRDefault="00D771ED" w:rsidP="00EF4280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 w:rsidR="00EF4280"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057DE5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057DE5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EB98A04" w:rsidR="002B2D13" w:rsidRPr="00C40EAB" w:rsidRDefault="007B7B3D" w:rsidP="00D6006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057DE5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C40EAB" w:rsidRDefault="00D771ED" w:rsidP="00D62E01">
            <w:r w:rsidRPr="00C40EAB">
              <w:t>Saúl López Romero, Irene García, Fernando Mijangos Varas, Raquel Anguita.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2900C632" w:rsidR="002B2D13" w:rsidRPr="00C40EAB" w:rsidRDefault="00D771ED">
            <w:r w:rsidRPr="00C40EAB">
              <w:t>Enunciado de la tercera iteración</w:t>
            </w:r>
            <w:r w:rsidR="007B7B3D">
              <w:t>, diagrama de gantt anterior, avance del pr</w:t>
            </w:r>
            <w:r w:rsidR="006B5235">
              <w:t>o</w:t>
            </w:r>
            <w:r w:rsidR="007B7B3D">
              <w:t>yecto.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23D590B9" w:rsidR="00FD263A" w:rsidRPr="00C40EAB" w:rsidRDefault="00931202">
            <w:r>
              <w:t>Adelanto de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057DE5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58396E9D" w:rsidR="002B2D13" w:rsidRPr="00C40EAB" w:rsidRDefault="00931202">
      <w:r>
        <w:t>Como se observaba en el informe anterior, se han aadleantado ciertas tareas.</w:t>
      </w:r>
    </w:p>
    <w:p w14:paraId="2723026E" w14:textId="77777777" w:rsidR="002B2D13" w:rsidRPr="00C40EAB" w:rsidRDefault="00057DE5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337D4770" w:rsidR="002B2D13" w:rsidRPr="00C40EAB" w:rsidRDefault="00931202">
      <w:r>
        <w:t>Se reflejará en el diagrama dichos avances.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057DE5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057DE5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057DE5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3FA56AC3" w:rsidR="002B2D13" w:rsidRPr="00C40EAB" w:rsidRDefault="0078672B" w:rsidP="00D60069">
            <w:pPr>
              <w:pStyle w:val="Listaconvietas"/>
              <w:spacing w:after="80"/>
            </w:pPr>
            <w:r>
              <w:t xml:space="preserve">Se </w:t>
            </w:r>
            <w:r w:rsidR="00931202">
              <w:t>adelantarán los</w:t>
            </w:r>
            <w:r>
              <w:t xml:space="preserve"> puntos </w:t>
            </w:r>
            <w:r w:rsidR="00931202">
              <w:t xml:space="preserve">pertinentes </w:t>
            </w:r>
            <w:r>
              <w:t>en el diagrama</w:t>
            </w:r>
          </w:p>
        </w:tc>
        <w:tc>
          <w:tcPr>
            <w:tcW w:w="4678" w:type="dxa"/>
          </w:tcPr>
          <w:p w14:paraId="49F8E57B" w14:textId="65C4772B" w:rsidR="002B2D13" w:rsidRPr="00C40EAB" w:rsidRDefault="004320DE" w:rsidP="00D60069">
            <w:pPr>
              <w:spacing w:after="80"/>
            </w:pPr>
            <w:r>
              <w:t>Fernando Mijangos Varas</w:t>
            </w:r>
          </w:p>
        </w:tc>
        <w:tc>
          <w:tcPr>
            <w:tcW w:w="2521" w:type="dxa"/>
          </w:tcPr>
          <w:p w14:paraId="6C888AFA" w14:textId="74752C8C" w:rsidR="002B2D13" w:rsidRPr="00C40EAB" w:rsidRDefault="00931202" w:rsidP="00D60069">
            <w:pPr>
              <w:spacing w:after="80"/>
            </w:pPr>
            <w:r>
              <w:t>1</w:t>
            </w:r>
            <w:r w:rsidR="00C50AF0" w:rsidRPr="00C40EAB">
              <w:t>-</w:t>
            </w:r>
            <w:r>
              <w:t>4</w:t>
            </w:r>
            <w:r w:rsidR="00C50AF0" w:rsidRPr="00C40EAB">
              <w:t>-2025</w:t>
            </w:r>
          </w:p>
        </w:tc>
      </w:tr>
    </w:tbl>
    <w:tbl>
      <w:tblPr>
        <w:tblW w:w="5000" w:type="pct"/>
        <w:tblBorders>
          <w:top w:val="single" w:sz="12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04"/>
        <w:gridCol w:w="3958"/>
        <w:gridCol w:w="3956"/>
      </w:tblGrid>
      <w:tr w:rsidR="00FD263A" w:rsidRPr="00C40EAB" w14:paraId="6D24BEB1" w14:textId="465174DA" w:rsidTr="00AD0515">
        <w:tc>
          <w:tcPr>
            <w:tcW w:w="2404" w:type="dxa"/>
            <w:tcBorders>
              <w:top w:val="single" w:sz="12" w:space="0" w:color="4F81BD"/>
            </w:tcBorders>
            <w:shd w:val="clear" w:color="auto" w:fill="DBE5F1" w:themeFill="accent1" w:themeFillTint="33"/>
          </w:tcPr>
          <w:bookmarkEnd w:id="1"/>
          <w:p w14:paraId="19C9BD56" w14:textId="46D87EDB" w:rsidR="00FD263A" w:rsidRPr="00C40EAB" w:rsidRDefault="00FD263A" w:rsidP="00FD263A">
            <w:pPr>
              <w:pStyle w:val="Ttulo2"/>
            </w:pPr>
            <w:r w:rsidRPr="00C40EAB">
              <w:t>Punto 2:</w:t>
            </w:r>
          </w:p>
        </w:tc>
        <w:tc>
          <w:tcPr>
            <w:tcW w:w="3958" w:type="dxa"/>
            <w:tcBorders>
              <w:top w:val="single" w:sz="12" w:space="0" w:color="4F81BD"/>
            </w:tcBorders>
          </w:tcPr>
          <w:p w14:paraId="6B715EF6" w14:textId="5B48ABD7" w:rsidR="00FD263A" w:rsidRPr="00C40EAB" w:rsidRDefault="00902C65" w:rsidP="006344A8">
            <w:r>
              <w:t>Previsión del finiquito de la iteracción</w:t>
            </w:r>
          </w:p>
        </w:tc>
        <w:tc>
          <w:tcPr>
            <w:tcW w:w="3956" w:type="dxa"/>
            <w:tcBorders>
              <w:top w:val="single" w:sz="12" w:space="0" w:color="4F81BD"/>
            </w:tcBorders>
          </w:tcPr>
          <w:p w14:paraId="3DFCBB3E" w14:textId="77777777" w:rsidR="00FD263A" w:rsidRPr="00C40EAB" w:rsidRDefault="00FD263A" w:rsidP="006344A8"/>
        </w:tc>
      </w:tr>
    </w:tbl>
    <w:p w14:paraId="35B4768D" w14:textId="77777777" w:rsidR="00D62E01" w:rsidRPr="00C40EAB" w:rsidRDefault="00057DE5" w:rsidP="00D62E01">
      <w:pPr>
        <w:pStyle w:val="Ttulo4"/>
      </w:pPr>
      <w:sdt>
        <w:sdt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Debate:</w:t>
          </w:r>
        </w:sdtContent>
      </w:sdt>
    </w:p>
    <w:p w14:paraId="6734C893" w14:textId="576999A3" w:rsidR="00D62E01" w:rsidRPr="00C40EAB" w:rsidRDefault="00902C65" w:rsidP="00D62E01">
      <w:r>
        <w:t xml:space="preserve">Se plantea </w:t>
      </w:r>
      <w:r w:rsidR="00057DE5">
        <w:t>cómo se ejecutará la revisión final del proyecto con el fin de evitar errores.</w:t>
      </w:r>
    </w:p>
    <w:p w14:paraId="6EFFA8EF" w14:textId="77777777" w:rsidR="00D62E01" w:rsidRPr="00C40EAB" w:rsidRDefault="00057DE5" w:rsidP="00D62E01">
      <w:pPr>
        <w:pStyle w:val="Ttulo4"/>
      </w:pPr>
      <w:sdt>
        <w:sdt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Conclusiones:</w:t>
          </w:r>
        </w:sdtContent>
      </w:sdt>
    </w:p>
    <w:p w14:paraId="6100CA7D" w14:textId="35BCDD56" w:rsidR="00D62E01" w:rsidRPr="00C40EAB" w:rsidRDefault="00057DE5" w:rsidP="00D62E01">
      <w:r>
        <w:t>Se asignarán todos los recursos disponibles a la revisión del proyecto con el fin de realizar una revisión profunda y pormenorizada de todos los archivos del proyecto.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C40EAB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C40EAB" w:rsidRDefault="00057DE5" w:rsidP="00660EF4">
            <w:sdt>
              <w:sdt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C40EAB" w:rsidRDefault="00057DE5" w:rsidP="00660EF4">
            <w:sdt>
              <w:sdt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C40EAB" w:rsidRDefault="00057DE5" w:rsidP="00660EF4">
            <w:sdt>
              <w:sdt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C40EAB" w14:paraId="36101BDD" w14:textId="77777777" w:rsidTr="000772A4">
        <w:tc>
          <w:tcPr>
            <w:tcW w:w="3119" w:type="dxa"/>
          </w:tcPr>
          <w:p w14:paraId="3D6A2801" w14:textId="48A96AF2" w:rsidR="00D60069" w:rsidRPr="00C40EAB" w:rsidRDefault="00057DE5" w:rsidP="00284200">
            <w:pPr>
              <w:pStyle w:val="Listaconvietas"/>
              <w:spacing w:after="80"/>
            </w:pPr>
            <w:r>
              <w:t>Se modifica el diagrama.</w:t>
            </w:r>
          </w:p>
        </w:tc>
        <w:tc>
          <w:tcPr>
            <w:tcW w:w="4678" w:type="dxa"/>
          </w:tcPr>
          <w:p w14:paraId="2C8D8EF3" w14:textId="0BB39C04" w:rsidR="00D60069" w:rsidRPr="00C40EAB" w:rsidRDefault="0078672B" w:rsidP="00284200">
            <w:pPr>
              <w:spacing w:after="80"/>
            </w:pPr>
            <w:r>
              <w:t>Saúl López Romero</w:t>
            </w:r>
          </w:p>
        </w:tc>
        <w:tc>
          <w:tcPr>
            <w:tcW w:w="2521" w:type="dxa"/>
          </w:tcPr>
          <w:p w14:paraId="4DB1B8EC" w14:textId="7DCDEA11" w:rsidR="00D60069" w:rsidRPr="00C40EAB" w:rsidRDefault="00994DB4" w:rsidP="00284200">
            <w:pPr>
              <w:spacing w:after="80"/>
            </w:pPr>
            <w:r>
              <w:t>1</w:t>
            </w:r>
            <w:r w:rsidR="0065018E" w:rsidRPr="00C40EAB">
              <w:t>-</w:t>
            </w:r>
            <w:r>
              <w:t>4</w:t>
            </w:r>
            <w:r w:rsidR="0065018E" w:rsidRPr="00C40EAB">
              <w:t>-2025</w:t>
            </w:r>
          </w:p>
        </w:tc>
      </w:tr>
    </w:tbl>
    <w:p w14:paraId="2C0662CD" w14:textId="77777777" w:rsidR="002B2D13" w:rsidRPr="00C40EAB" w:rsidRDefault="00057DE5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64018E5B" w:rsidR="002B2D13" w:rsidRPr="009108D5" w:rsidRDefault="00057DE5">
      <w:r>
        <w:t>Nada que resaltar</w:t>
      </w:r>
    </w:p>
    <w:sectPr w:rsidR="002B2D13" w:rsidRPr="009108D5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7AB1CC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57DE5"/>
    <w:rsid w:val="000772A4"/>
    <w:rsid w:val="00086752"/>
    <w:rsid w:val="001E0877"/>
    <w:rsid w:val="002219F2"/>
    <w:rsid w:val="00222B7B"/>
    <w:rsid w:val="002502C1"/>
    <w:rsid w:val="002B0675"/>
    <w:rsid w:val="002B2D13"/>
    <w:rsid w:val="0034721D"/>
    <w:rsid w:val="003A5206"/>
    <w:rsid w:val="003D5BF7"/>
    <w:rsid w:val="003F257D"/>
    <w:rsid w:val="004320DE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B5235"/>
    <w:rsid w:val="006E35D8"/>
    <w:rsid w:val="00734EEC"/>
    <w:rsid w:val="0078672B"/>
    <w:rsid w:val="007B7B3D"/>
    <w:rsid w:val="007C7FD4"/>
    <w:rsid w:val="007F04FA"/>
    <w:rsid w:val="008C5698"/>
    <w:rsid w:val="008D353B"/>
    <w:rsid w:val="00902C65"/>
    <w:rsid w:val="009108D5"/>
    <w:rsid w:val="00931202"/>
    <w:rsid w:val="00965F0A"/>
    <w:rsid w:val="00994DB4"/>
    <w:rsid w:val="0099655D"/>
    <w:rsid w:val="009E4FAA"/>
    <w:rsid w:val="00A6493F"/>
    <w:rsid w:val="00A95464"/>
    <w:rsid w:val="00AC0C43"/>
    <w:rsid w:val="00AD0515"/>
    <w:rsid w:val="00B7033E"/>
    <w:rsid w:val="00BE126C"/>
    <w:rsid w:val="00BE26BD"/>
    <w:rsid w:val="00C07994"/>
    <w:rsid w:val="00C40EAB"/>
    <w:rsid w:val="00C50AF0"/>
    <w:rsid w:val="00CE3CAD"/>
    <w:rsid w:val="00D60069"/>
    <w:rsid w:val="00D62E01"/>
    <w:rsid w:val="00D661EE"/>
    <w:rsid w:val="00D771ED"/>
    <w:rsid w:val="00DE65DD"/>
    <w:rsid w:val="00E048B4"/>
    <w:rsid w:val="00EB670E"/>
    <w:rsid w:val="00EF4280"/>
    <w:rsid w:val="00F24F32"/>
    <w:rsid w:val="00F434D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  <w:rPr>
      <w:noProof/>
    </w:r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2219F2"/>
    <w:rsid w:val="002B0675"/>
    <w:rsid w:val="00545F97"/>
    <w:rsid w:val="0063533C"/>
    <w:rsid w:val="006A700E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177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2025-03-31T17:46:00Z</dcterms:created>
  <dcterms:modified xsi:type="dcterms:W3CDTF">2025-03-31T17:58:00Z</dcterms:modified>
  <cp:version/>
</cp:coreProperties>
</file>