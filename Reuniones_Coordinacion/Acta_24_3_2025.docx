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"/>
      </w:tblPr>
      <w:tblGrid>
        <w:gridCol w:w="7720"/>
        <w:gridCol w:w="2598"/>
      </w:tblGrid>
      <w:tr w:rsidR="002B2D13" w:rsidRPr="00C40EAB" w14:paraId="64A3A98F" w14:textId="77777777" w:rsidTr="001E0877">
        <w:tc>
          <w:tcPr>
            <w:tcW w:w="7650" w:type="dxa"/>
          </w:tcPr>
          <w:p w14:paraId="165DECEB" w14:textId="6E29127E" w:rsidR="002B2D13" w:rsidRPr="00C40EAB" w:rsidRDefault="00994DB4">
            <w:pPr>
              <w:pStyle w:val="Ttulo"/>
            </w:pPr>
            <w:sdt>
              <w:sdtPr>
                <w:id w:val="-1086378735"/>
                <w:placeholder>
                  <w:docPart w:val="3587F746CC064AB0A178E2AF44872894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Reunión de grupo</w:t>
                </w:r>
              </w:sdtContent>
            </w:sdt>
          </w:p>
        </w:tc>
        <w:tc>
          <w:tcPr>
            <w:tcW w:w="2574" w:type="dxa"/>
            <w:vAlign w:val="bottom"/>
          </w:tcPr>
          <w:p w14:paraId="2C56BFE0" w14:textId="5DD00EC1" w:rsidR="00D62E01" w:rsidRPr="00C40EAB" w:rsidRDefault="00F24F32">
            <w:pPr>
              <w:pStyle w:val="Ttulo3"/>
            </w:pPr>
            <w:r>
              <w:t>24</w:t>
            </w:r>
            <w:r w:rsidR="00D771ED" w:rsidRPr="00C40EAB">
              <w:t>/3/2025</w:t>
            </w:r>
          </w:p>
          <w:p w14:paraId="170BB950" w14:textId="4BB728A6" w:rsidR="00D62E01" w:rsidRPr="00C40EAB" w:rsidRDefault="00D771ED">
            <w:pPr>
              <w:pStyle w:val="Ttulo3"/>
            </w:pPr>
            <w:r w:rsidRPr="00C40EAB">
              <w:t>11:00</w:t>
            </w:r>
          </w:p>
          <w:p w14:paraId="37D0E9BC" w14:textId="60B1B84B" w:rsidR="002B2D13" w:rsidRPr="00C40EAB" w:rsidRDefault="00D771ED" w:rsidP="00D62E01">
            <w:pPr>
              <w:pStyle w:val="Ttulo3"/>
            </w:pPr>
            <w:r w:rsidRPr="00C40EAB">
              <w:t>Clase Pr</w:t>
            </w:r>
            <w:r w:rsidR="00F24F32">
              <w:t>á</w:t>
            </w:r>
            <w:r w:rsidRPr="00C40EAB">
              <w:t>ctica de Proyecto de Programación</w:t>
            </w:r>
          </w:p>
        </w:tc>
      </w:tr>
    </w:tbl>
    <w:tbl>
      <w:tblPr>
        <w:tblStyle w:val="Tablanormal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20" w:firstRow="1" w:lastRow="0" w:firstColumn="0" w:lastColumn="0" w:noHBand="1" w:noVBand="1"/>
        <w:tblDescription w:val="Tabla de diseño"/>
      </w:tblPr>
      <w:tblGrid>
        <w:gridCol w:w="1965"/>
        <w:gridCol w:w="3705"/>
        <w:gridCol w:w="1701"/>
        <w:gridCol w:w="2947"/>
      </w:tblGrid>
      <w:tr w:rsidR="002B2D13" w:rsidRPr="00C40EAB" w14:paraId="7EF5B25F" w14:textId="77777777" w:rsidTr="00077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5" w:type="dxa"/>
            <w:tcMar>
              <w:top w:w="144" w:type="dxa"/>
            </w:tcMar>
          </w:tcPr>
          <w:p w14:paraId="75ACD219" w14:textId="304875FF" w:rsidR="002B2D13" w:rsidRPr="00C40EAB" w:rsidRDefault="00D771ED" w:rsidP="00D60069">
            <w:pPr>
              <w:pStyle w:val="Ttulo2"/>
              <w:spacing w:after="80"/>
            </w:pPr>
            <w:r w:rsidRPr="00C40EAB">
              <w:t>Causa de la reunión</w:t>
            </w:r>
          </w:p>
        </w:tc>
        <w:tc>
          <w:tcPr>
            <w:tcW w:w="3705" w:type="dxa"/>
            <w:tcMar>
              <w:top w:w="144" w:type="dxa"/>
            </w:tcMar>
          </w:tcPr>
          <w:p w14:paraId="020512A8" w14:textId="4C85967F" w:rsidR="002B2D13" w:rsidRPr="00C40EAB" w:rsidRDefault="00D771ED" w:rsidP="00D60069">
            <w:pPr>
              <w:spacing w:after="80"/>
            </w:pPr>
            <w:r w:rsidRPr="00C40EAB">
              <w:t>ReuniónSemanal I</w:t>
            </w:r>
          </w:p>
        </w:tc>
        <w:tc>
          <w:tcPr>
            <w:tcW w:w="1701" w:type="dxa"/>
            <w:tcMar>
              <w:top w:w="144" w:type="dxa"/>
            </w:tcMar>
          </w:tcPr>
          <w:p w14:paraId="17A95707" w14:textId="77777777" w:rsidR="002B2D13" w:rsidRPr="00C40EAB" w:rsidRDefault="00994DB4" w:rsidP="00D60069">
            <w:pPr>
              <w:pStyle w:val="Ttulo2"/>
              <w:spacing w:after="80"/>
            </w:pPr>
            <w:sdt>
              <w:sdtPr>
                <w:id w:val="-442851289"/>
                <w:placeholder>
                  <w:docPart w:val="8044B6D4D91A4A84BD58952F75B3CF3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Tipo de reunión:</w:t>
                </w:r>
              </w:sdtContent>
            </w:sdt>
          </w:p>
        </w:tc>
        <w:tc>
          <w:tcPr>
            <w:tcW w:w="2947" w:type="dxa"/>
            <w:tcMar>
              <w:top w:w="144" w:type="dxa"/>
            </w:tcMar>
          </w:tcPr>
          <w:p w14:paraId="567C7086" w14:textId="1761B684" w:rsidR="002B2D13" w:rsidRPr="00C40EAB" w:rsidRDefault="00D771ED" w:rsidP="00D60069">
            <w:pPr>
              <w:spacing w:after="80"/>
            </w:pPr>
            <w:r w:rsidRPr="00C40EAB">
              <w:t>Semanal</w:t>
            </w:r>
          </w:p>
        </w:tc>
      </w:tr>
      <w:tr w:rsidR="002B2D13" w:rsidRPr="00C40EAB" w14:paraId="3FB6F48C" w14:textId="77777777" w:rsidTr="000772A4">
        <w:sdt>
          <w:sdtPr>
            <w:id w:val="-906145096"/>
            <w:placeholder>
              <w:docPart w:val="12F22E3864B644D9B617B8DA75CF6CD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65" w:type="dxa"/>
              </w:tcPr>
              <w:p w14:paraId="32C8E3B8" w14:textId="77777777" w:rsidR="002B2D13" w:rsidRPr="00C40EAB" w:rsidRDefault="006344A8" w:rsidP="00D60069">
                <w:pPr>
                  <w:pStyle w:val="Ttulo2"/>
                  <w:spacing w:after="80"/>
                </w:pPr>
                <w:r w:rsidRPr="00C40EAB">
                  <w:rPr>
                    <w:lang w:bidi="es-ES"/>
                  </w:rPr>
                  <w:t>Responsable:</w:t>
                </w:r>
              </w:p>
            </w:tc>
          </w:sdtContent>
        </w:sdt>
        <w:tc>
          <w:tcPr>
            <w:tcW w:w="3705" w:type="dxa"/>
          </w:tcPr>
          <w:p w14:paraId="5FD4D166" w14:textId="0BEF3593" w:rsidR="002B2D13" w:rsidRPr="00C40EAB" w:rsidRDefault="00D771ED" w:rsidP="00D60069">
            <w:pPr>
              <w:spacing w:after="80"/>
            </w:pPr>
            <w:r w:rsidRPr="00C40EAB">
              <w:t>Saúl López Romero</w:t>
            </w:r>
          </w:p>
        </w:tc>
        <w:tc>
          <w:tcPr>
            <w:tcW w:w="1701" w:type="dxa"/>
          </w:tcPr>
          <w:p w14:paraId="027221CE" w14:textId="77777777" w:rsidR="002B2D13" w:rsidRPr="00C40EAB" w:rsidRDefault="00994DB4" w:rsidP="00D60069">
            <w:pPr>
              <w:pStyle w:val="Ttulo2"/>
              <w:spacing w:after="80"/>
            </w:pPr>
            <w:sdt>
              <w:sdtPr>
                <w:id w:val="795647141"/>
                <w:placeholder>
                  <w:docPart w:val="316A409D33834018B9F08168B59C479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Encargado de tomar notas:</w:t>
                </w:r>
              </w:sdtContent>
            </w:sdt>
          </w:p>
        </w:tc>
        <w:tc>
          <w:tcPr>
            <w:tcW w:w="2947" w:type="dxa"/>
          </w:tcPr>
          <w:p w14:paraId="6F8796F4" w14:textId="1EB98A04" w:rsidR="002B2D13" w:rsidRPr="00C40EAB" w:rsidRDefault="007B7B3D" w:rsidP="00D60069">
            <w:pPr>
              <w:spacing w:after="80"/>
            </w:pPr>
            <w:r>
              <w:t>Fernando Mijangos Varas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1998"/>
        <w:gridCol w:w="8320"/>
      </w:tblGrid>
      <w:tr w:rsidR="002B2D13" w:rsidRPr="00C40EAB" w14:paraId="2D4C134A" w14:textId="77777777" w:rsidTr="00D771ED">
        <w:tc>
          <w:tcPr>
            <w:tcW w:w="1998" w:type="dxa"/>
            <w:tcMar>
              <w:top w:w="144" w:type="dxa"/>
            </w:tcMar>
          </w:tcPr>
          <w:p w14:paraId="5090044F" w14:textId="77777777" w:rsidR="002B2D13" w:rsidRPr="00C40EAB" w:rsidRDefault="00994DB4">
            <w:pPr>
              <w:pStyle w:val="Ttulo2"/>
            </w:pPr>
            <w:sdt>
              <w:sdtPr>
                <w:id w:val="1643469904"/>
                <w:placeholder>
                  <w:docPart w:val="73FDB9A4B3B9474E88DB3CE0B0DC8A89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Asistentes:</w:t>
                </w:r>
              </w:sdtContent>
            </w:sdt>
          </w:p>
        </w:tc>
        <w:tc>
          <w:tcPr>
            <w:tcW w:w="8320" w:type="dxa"/>
            <w:tcMar>
              <w:top w:w="144" w:type="dxa"/>
            </w:tcMar>
          </w:tcPr>
          <w:p w14:paraId="400224D7" w14:textId="5BE45F27" w:rsidR="002B2D13" w:rsidRPr="00C40EAB" w:rsidRDefault="00D771ED" w:rsidP="00D62E01">
            <w:r w:rsidRPr="00C40EAB">
              <w:t>Saúl López Romero, Irene García, Fernando Mijangos Varas, Raquel Anguita.</w:t>
            </w:r>
          </w:p>
        </w:tc>
      </w:tr>
      <w:tr w:rsidR="002B2D13" w:rsidRPr="00C40EAB" w14:paraId="1F8B06D7" w14:textId="77777777" w:rsidTr="00D771ED">
        <w:tc>
          <w:tcPr>
            <w:tcW w:w="1998" w:type="dxa"/>
          </w:tcPr>
          <w:p w14:paraId="5A8CC6C9" w14:textId="33EADF71" w:rsidR="002B2D13" w:rsidRPr="00C40EAB" w:rsidRDefault="00FD263A">
            <w:pPr>
              <w:pStyle w:val="Ttulo2"/>
            </w:pPr>
            <w:r w:rsidRPr="00C40EAB">
              <w:t>Antecedentes:</w:t>
            </w:r>
          </w:p>
        </w:tc>
        <w:tc>
          <w:tcPr>
            <w:tcW w:w="8320" w:type="dxa"/>
          </w:tcPr>
          <w:p w14:paraId="65B3031B" w14:textId="61A5A56F" w:rsidR="002B2D13" w:rsidRPr="00C40EAB" w:rsidRDefault="00D771ED">
            <w:r w:rsidRPr="00C40EAB">
              <w:t>Enunciado de la tercera iteración</w:t>
            </w:r>
            <w:r w:rsidR="007B7B3D">
              <w:t>, diagrama de gantt anterior, avance del pryecto.</w:t>
            </w:r>
          </w:p>
        </w:tc>
      </w:tr>
    </w:tbl>
    <w:p w14:paraId="49A5C668" w14:textId="26AF36F1" w:rsidR="002B2D13" w:rsidRPr="00C40EAB" w:rsidRDefault="00A95464">
      <w:pPr>
        <w:pStyle w:val="Ttulo1"/>
      </w:pPr>
      <w:r w:rsidRPr="00C40EAB">
        <w:t>Detalles de la reunión</w:t>
      </w:r>
    </w:p>
    <w:tbl>
      <w:tblPr>
        <w:tblW w:w="5171" w:type="pct"/>
        <w:tblBorders>
          <w:top w:val="single" w:sz="18" w:space="0" w:color="4F81BD" w:themeColor="accen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2268"/>
        <w:gridCol w:w="4221"/>
        <w:gridCol w:w="4182"/>
      </w:tblGrid>
      <w:tr w:rsidR="00FD263A" w:rsidRPr="00C40EAB" w14:paraId="63AB4C46" w14:textId="07403A96" w:rsidTr="00C40EAB">
        <w:tc>
          <w:tcPr>
            <w:tcW w:w="2268" w:type="dxa"/>
            <w:tcBorders>
              <w:top w:val="single" w:sz="18" w:space="0" w:color="4F81BD" w:themeColor="accent1"/>
            </w:tcBorders>
            <w:shd w:val="clear" w:color="auto" w:fill="DBE5F1" w:themeFill="accent1" w:themeFillTint="33"/>
          </w:tcPr>
          <w:p w14:paraId="77B94DF5" w14:textId="6A80294F" w:rsidR="00FD263A" w:rsidRPr="00C40EAB" w:rsidRDefault="00FD263A" w:rsidP="00FD263A">
            <w:pPr>
              <w:pStyle w:val="Ttulo2"/>
              <w:ind w:right="-348"/>
            </w:pPr>
            <w:bookmarkStart w:id="0" w:name="MinuteItems"/>
            <w:bookmarkStart w:id="1" w:name="MinuteTopicSection"/>
            <w:bookmarkEnd w:id="0"/>
            <w:r w:rsidRPr="00C40EAB">
              <w:t>Punto 1:</w:t>
            </w:r>
          </w:p>
        </w:tc>
        <w:tc>
          <w:tcPr>
            <w:tcW w:w="4221" w:type="dxa"/>
            <w:tcBorders>
              <w:top w:val="single" w:sz="18" w:space="0" w:color="4F81BD" w:themeColor="accent1"/>
            </w:tcBorders>
          </w:tcPr>
          <w:p w14:paraId="1AF0A977" w14:textId="2AC88644" w:rsidR="00FD263A" w:rsidRPr="00C40EAB" w:rsidRDefault="007B7B3D">
            <w:r>
              <w:t>Retraso de inventory y object.</w:t>
            </w:r>
          </w:p>
        </w:tc>
        <w:tc>
          <w:tcPr>
            <w:tcW w:w="4182" w:type="dxa"/>
            <w:tcBorders>
              <w:top w:val="single" w:sz="18" w:space="0" w:color="4F81BD" w:themeColor="accent1"/>
            </w:tcBorders>
          </w:tcPr>
          <w:p w14:paraId="4614387A" w14:textId="77777777" w:rsidR="00FD263A" w:rsidRPr="00C40EAB" w:rsidRDefault="00FD263A"/>
        </w:tc>
      </w:tr>
    </w:tbl>
    <w:p w14:paraId="3D9A15F6" w14:textId="77777777" w:rsidR="002B2D13" w:rsidRPr="00C40EAB" w:rsidRDefault="00994DB4">
      <w:pPr>
        <w:pStyle w:val="Ttulo4"/>
      </w:pPr>
      <w:sdt>
        <w:sdtPr>
          <w:id w:val="-391195506"/>
          <w:placeholder>
            <w:docPart w:val="693A53EDE2974FDC93C70A19294C5B75"/>
          </w:placeholder>
          <w:temporary/>
          <w:showingPlcHdr/>
          <w15:appearance w15:val="hidden"/>
        </w:sdtPr>
        <w:sdtEndPr/>
        <w:sdtContent>
          <w:r w:rsidR="006344A8" w:rsidRPr="00C40EAB">
            <w:rPr>
              <w:lang w:bidi="es-ES"/>
            </w:rPr>
            <w:t>Debate:</w:t>
          </w:r>
        </w:sdtContent>
      </w:sdt>
    </w:p>
    <w:p w14:paraId="5B4953DC" w14:textId="58856124" w:rsidR="002B2D13" w:rsidRPr="00C40EAB" w:rsidRDefault="007B7B3D">
      <w:r>
        <w:t>Ante exámenes inminentes se decide espaciar la realización de ciertos puntos esenciales del proyecto.</w:t>
      </w:r>
    </w:p>
    <w:p w14:paraId="2723026E" w14:textId="77777777" w:rsidR="002B2D13" w:rsidRPr="00C40EAB" w:rsidRDefault="00994DB4">
      <w:pPr>
        <w:pStyle w:val="Ttulo4"/>
      </w:pPr>
      <w:sdt>
        <w:sdtPr>
          <w:id w:val="1574465788"/>
          <w:placeholder>
            <w:docPart w:val="54F7326A86A544AE80A48239F6A393BB"/>
          </w:placeholder>
          <w:temporary/>
          <w:showingPlcHdr/>
          <w15:appearance w15:val="hidden"/>
        </w:sdtPr>
        <w:sdtEndPr/>
        <w:sdtContent>
          <w:r w:rsidR="006344A8" w:rsidRPr="00C40EAB">
            <w:rPr>
              <w:lang w:bidi="es-ES"/>
            </w:rPr>
            <w:t>Conclusiones:</w:t>
          </w:r>
        </w:sdtContent>
      </w:sdt>
    </w:p>
    <w:p w14:paraId="0520F1D5" w14:textId="3B85E492" w:rsidR="002B2D13" w:rsidRPr="00C40EAB" w:rsidRDefault="007B7B3D">
      <w:r>
        <w:t>Se retrrasa gran parte de la implementación del inventory y el tratamiento de los objetos, así como la creación de los módulos de prueba de dichos puntos. Consecuentemente, ciertas tareas dependientes se retrasan a su vez.</w:t>
      </w:r>
    </w:p>
    <w:tbl>
      <w:tblPr>
        <w:tblStyle w:val="Tablacon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a de contenido"/>
      </w:tblPr>
      <w:tblGrid>
        <w:gridCol w:w="3119"/>
        <w:gridCol w:w="4678"/>
        <w:gridCol w:w="2521"/>
      </w:tblGrid>
      <w:tr w:rsidR="002B2D13" w:rsidRPr="00C40EAB" w14:paraId="5A7D2C76" w14:textId="77777777" w:rsidTr="00222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9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BEA30E0" w14:textId="77777777" w:rsidR="002B2D13" w:rsidRPr="00C40EAB" w:rsidRDefault="00994DB4" w:rsidP="00660EF4">
            <w:sdt>
              <w:sdtPr>
                <w:id w:val="-1717032099"/>
                <w:placeholder>
                  <w:docPart w:val="9D8BEBDC24634DEBA35F1C647E491C8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Acciones</w:t>
                </w:r>
              </w:sdtContent>
            </w:sdt>
          </w:p>
        </w:tc>
        <w:bookmarkStart w:id="4" w:name="MinutePersonResponsible"/>
        <w:bookmarkEnd w:id="4"/>
        <w:tc>
          <w:tcPr>
            <w:tcW w:w="4678" w:type="dxa"/>
            <w:vAlign w:val="bottom"/>
          </w:tcPr>
          <w:p w14:paraId="4261D991" w14:textId="77777777" w:rsidR="002B2D13" w:rsidRPr="00C40EAB" w:rsidRDefault="00994DB4" w:rsidP="00660EF4">
            <w:sdt>
              <w:sdtPr>
                <w:id w:val="-319821758"/>
                <w:placeholder>
                  <w:docPart w:val="B81BBECFD64743859BA70DA510CC7C91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Persona responsable</w:t>
                </w:r>
              </w:sdtContent>
            </w:sdt>
          </w:p>
        </w:tc>
        <w:bookmarkStart w:id="5" w:name="MinuteDeadline"/>
        <w:bookmarkEnd w:id="5"/>
        <w:tc>
          <w:tcPr>
            <w:tcW w:w="2521" w:type="dxa"/>
            <w:vAlign w:val="bottom"/>
          </w:tcPr>
          <w:p w14:paraId="3EE4617F" w14:textId="77777777" w:rsidR="002B2D13" w:rsidRPr="00C40EAB" w:rsidRDefault="00994DB4" w:rsidP="00660EF4">
            <w:sdt>
              <w:sdtPr>
                <w:id w:val="433413345"/>
                <w:placeholder>
                  <w:docPart w:val="90AD0E242489487DB6A84CF3B0F59444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Fecha límite</w:t>
                </w:r>
              </w:sdtContent>
            </w:sdt>
          </w:p>
        </w:tc>
      </w:tr>
      <w:tr w:rsidR="002B2D13" w:rsidRPr="00C40EAB" w14:paraId="4D489D38" w14:textId="77777777" w:rsidTr="00222B7B">
        <w:tc>
          <w:tcPr>
            <w:tcW w:w="3119" w:type="dxa"/>
          </w:tcPr>
          <w:p w14:paraId="0F1F9738" w14:textId="4C5A1105" w:rsidR="002B2D13" w:rsidRPr="00C40EAB" w:rsidRDefault="0078672B" w:rsidP="00D60069">
            <w:pPr>
              <w:pStyle w:val="Listaconvietas"/>
              <w:spacing w:after="80"/>
            </w:pPr>
            <w:r>
              <w:t>Se retrasan dichos puntos en el diagrama</w:t>
            </w:r>
          </w:p>
        </w:tc>
        <w:tc>
          <w:tcPr>
            <w:tcW w:w="4678" w:type="dxa"/>
          </w:tcPr>
          <w:p w14:paraId="49F8E57B" w14:textId="46CB3F6D" w:rsidR="002B2D13" w:rsidRPr="00C40EAB" w:rsidRDefault="00C50AF0" w:rsidP="00D60069">
            <w:pPr>
              <w:spacing w:after="80"/>
            </w:pPr>
            <w:r w:rsidRPr="00C40EAB">
              <w:t>Saúl López Romero</w:t>
            </w:r>
          </w:p>
        </w:tc>
        <w:tc>
          <w:tcPr>
            <w:tcW w:w="2521" w:type="dxa"/>
          </w:tcPr>
          <w:p w14:paraId="6C888AFA" w14:textId="4E4A3606" w:rsidR="002B2D13" w:rsidRPr="00C40EAB" w:rsidRDefault="0078672B" w:rsidP="00D60069">
            <w:pPr>
              <w:spacing w:after="80"/>
            </w:pPr>
            <w:r>
              <w:t>25</w:t>
            </w:r>
            <w:r w:rsidR="00C50AF0" w:rsidRPr="00C40EAB">
              <w:t>-3-2025</w:t>
            </w:r>
          </w:p>
        </w:tc>
      </w:tr>
    </w:tbl>
    <w:tbl>
      <w:tblPr>
        <w:tblW w:w="5000" w:type="pct"/>
        <w:tblBorders>
          <w:top w:val="single" w:sz="12" w:space="0" w:color="4F81BD" w:themeColor="accen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la de contenido"/>
      </w:tblPr>
      <w:tblGrid>
        <w:gridCol w:w="2404"/>
        <w:gridCol w:w="3958"/>
        <w:gridCol w:w="3956"/>
      </w:tblGrid>
      <w:tr w:rsidR="00FD263A" w:rsidRPr="00C40EAB" w14:paraId="6D24BEB1" w14:textId="465174DA" w:rsidTr="00AD0515">
        <w:tc>
          <w:tcPr>
            <w:tcW w:w="2404" w:type="dxa"/>
            <w:tcBorders>
              <w:top w:val="single" w:sz="12" w:space="0" w:color="4F81BD"/>
            </w:tcBorders>
            <w:shd w:val="clear" w:color="auto" w:fill="DBE5F1" w:themeFill="accent1" w:themeFillTint="33"/>
          </w:tcPr>
          <w:bookmarkEnd w:id="1"/>
          <w:p w14:paraId="19C9BD56" w14:textId="46D87EDB" w:rsidR="00FD263A" w:rsidRPr="00C40EAB" w:rsidRDefault="00FD263A" w:rsidP="00FD263A">
            <w:pPr>
              <w:pStyle w:val="Ttulo2"/>
            </w:pPr>
            <w:r w:rsidRPr="00C40EAB">
              <w:t>Punto 2:</w:t>
            </w:r>
          </w:p>
        </w:tc>
        <w:tc>
          <w:tcPr>
            <w:tcW w:w="3958" w:type="dxa"/>
            <w:tcBorders>
              <w:top w:val="single" w:sz="12" w:space="0" w:color="4F81BD"/>
            </w:tcBorders>
          </w:tcPr>
          <w:p w14:paraId="6B715EF6" w14:textId="0D13B184" w:rsidR="00FD263A" w:rsidRPr="00C40EAB" w:rsidRDefault="0078672B" w:rsidP="006344A8">
            <w:r>
              <w:t>Traspaso de competencias</w:t>
            </w:r>
          </w:p>
        </w:tc>
        <w:tc>
          <w:tcPr>
            <w:tcW w:w="3956" w:type="dxa"/>
            <w:tcBorders>
              <w:top w:val="single" w:sz="12" w:space="0" w:color="4F81BD"/>
            </w:tcBorders>
          </w:tcPr>
          <w:p w14:paraId="3DFCBB3E" w14:textId="77777777" w:rsidR="00FD263A" w:rsidRPr="00C40EAB" w:rsidRDefault="00FD263A" w:rsidP="006344A8"/>
        </w:tc>
      </w:tr>
    </w:tbl>
    <w:p w14:paraId="35B4768D" w14:textId="77777777" w:rsidR="00D62E01" w:rsidRPr="00C40EAB" w:rsidRDefault="00994DB4" w:rsidP="00D62E01">
      <w:pPr>
        <w:pStyle w:val="Ttulo4"/>
      </w:pPr>
      <w:sdt>
        <w:sdtPr>
          <w:id w:val="1495455185"/>
          <w:placeholder>
            <w:docPart w:val="5D5472D8D6774F5AA76AFB33B8162243"/>
          </w:placeholder>
          <w:temporary/>
          <w:showingPlcHdr/>
          <w15:appearance w15:val="hidden"/>
        </w:sdtPr>
        <w:sdtEndPr/>
        <w:sdtContent>
          <w:r w:rsidR="00D62E01" w:rsidRPr="00C40EAB">
            <w:rPr>
              <w:lang w:bidi="es-ES"/>
            </w:rPr>
            <w:t>Debate:</w:t>
          </w:r>
        </w:sdtContent>
      </w:sdt>
    </w:p>
    <w:p w14:paraId="6734C893" w14:textId="47056823" w:rsidR="00D62E01" w:rsidRPr="00C40EAB" w:rsidRDefault="0078672B" w:rsidP="00D62E01">
      <w:r>
        <w:t xml:space="preserve">Ciertos miebros que ya han realizado parte de sus tareas y están a la espera de que se realicen puntos requeridos para el resto de sus tareas serán asignados a la ayuda para la implementación de dichos puntos. </w:t>
      </w:r>
    </w:p>
    <w:p w14:paraId="6EFFA8EF" w14:textId="77777777" w:rsidR="00D62E01" w:rsidRPr="00C40EAB" w:rsidRDefault="00994DB4" w:rsidP="00D62E01">
      <w:pPr>
        <w:pStyle w:val="Ttulo4"/>
      </w:pPr>
      <w:sdt>
        <w:sdtPr>
          <w:id w:val="-1295436725"/>
          <w:placeholder>
            <w:docPart w:val="D24ADCB25ECB4B5C81F5A8CFF7991BD8"/>
          </w:placeholder>
          <w:temporary/>
          <w:showingPlcHdr/>
          <w15:appearance w15:val="hidden"/>
        </w:sdtPr>
        <w:sdtEndPr/>
        <w:sdtContent>
          <w:r w:rsidR="00D62E01" w:rsidRPr="00C40EAB">
            <w:rPr>
              <w:lang w:bidi="es-ES"/>
            </w:rPr>
            <w:t>Conclusiones:</w:t>
          </w:r>
        </w:sdtContent>
      </w:sdt>
    </w:p>
    <w:p w14:paraId="6100CA7D" w14:textId="386FD719" w:rsidR="00D62E01" w:rsidRPr="00C40EAB" w:rsidRDefault="0078672B" w:rsidP="00D62E01">
      <w:r>
        <w:t>Se consolida este acuerdo tácito entre los miembros pertinentes.</w:t>
      </w:r>
    </w:p>
    <w:tbl>
      <w:tblPr>
        <w:tblStyle w:val="Tablacon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a de contenido"/>
      </w:tblPr>
      <w:tblGrid>
        <w:gridCol w:w="3119"/>
        <w:gridCol w:w="4678"/>
        <w:gridCol w:w="2521"/>
      </w:tblGrid>
      <w:tr w:rsidR="00D60069" w:rsidRPr="00C40EAB" w14:paraId="73206907" w14:textId="77777777" w:rsidTr="00077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9" w:type="dxa"/>
            <w:vAlign w:val="bottom"/>
          </w:tcPr>
          <w:p w14:paraId="76650C60" w14:textId="77777777" w:rsidR="00D60069" w:rsidRPr="00C40EAB" w:rsidRDefault="00994DB4" w:rsidP="00660EF4">
            <w:sdt>
              <w:sdtPr>
                <w:id w:val="1576775990"/>
                <w:placeholder>
                  <w:docPart w:val="D818AA87F868477C88E6F557954054F8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C40EAB">
                  <w:rPr>
                    <w:lang w:bidi="es-ES"/>
                  </w:rPr>
                  <w:t>Acciones</w:t>
                </w:r>
              </w:sdtContent>
            </w:sdt>
          </w:p>
        </w:tc>
        <w:tc>
          <w:tcPr>
            <w:tcW w:w="4678" w:type="dxa"/>
            <w:vAlign w:val="bottom"/>
          </w:tcPr>
          <w:p w14:paraId="1D98BF74" w14:textId="77777777" w:rsidR="00D60069" w:rsidRPr="00C40EAB" w:rsidRDefault="00994DB4" w:rsidP="00660EF4">
            <w:sdt>
              <w:sdtPr>
                <w:id w:val="-778569795"/>
                <w:placeholder>
                  <w:docPart w:val="1626B22FE1B340008B4901C25704BC56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C40EAB">
                  <w:rPr>
                    <w:lang w:bidi="es-ES"/>
                  </w:rPr>
                  <w:t>Persona responsable</w:t>
                </w:r>
              </w:sdtContent>
            </w:sdt>
          </w:p>
        </w:tc>
        <w:tc>
          <w:tcPr>
            <w:tcW w:w="2521" w:type="dxa"/>
            <w:vAlign w:val="bottom"/>
          </w:tcPr>
          <w:p w14:paraId="07F5934B" w14:textId="77777777" w:rsidR="00D60069" w:rsidRPr="00C40EAB" w:rsidRDefault="00994DB4" w:rsidP="00660EF4">
            <w:sdt>
              <w:sdtPr>
                <w:id w:val="-1974196117"/>
                <w:placeholder>
                  <w:docPart w:val="33BE33645465481891608B83FB192EB1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C40EAB">
                  <w:rPr>
                    <w:lang w:bidi="es-ES"/>
                  </w:rPr>
                  <w:t>Fecha límite</w:t>
                </w:r>
              </w:sdtContent>
            </w:sdt>
          </w:p>
        </w:tc>
      </w:tr>
      <w:tr w:rsidR="00D60069" w:rsidRPr="00C40EAB" w14:paraId="36101BDD" w14:textId="77777777" w:rsidTr="000772A4">
        <w:tc>
          <w:tcPr>
            <w:tcW w:w="3119" w:type="dxa"/>
          </w:tcPr>
          <w:p w14:paraId="3D6A2801" w14:textId="6CF7386E" w:rsidR="00D60069" w:rsidRPr="00C40EAB" w:rsidRDefault="0078672B" w:rsidP="00284200">
            <w:pPr>
              <w:pStyle w:val="Listaconvietas"/>
              <w:spacing w:after="80"/>
            </w:pPr>
            <w:r>
              <w:t>Se ayudará a la implementación del inventario.</w:t>
            </w:r>
          </w:p>
        </w:tc>
        <w:tc>
          <w:tcPr>
            <w:tcW w:w="4678" w:type="dxa"/>
          </w:tcPr>
          <w:p w14:paraId="2C8D8EF3" w14:textId="0BB39C04" w:rsidR="00D60069" w:rsidRPr="00C40EAB" w:rsidRDefault="0078672B" w:rsidP="00284200">
            <w:pPr>
              <w:spacing w:after="80"/>
            </w:pPr>
            <w:r>
              <w:t>Saúl López Romero</w:t>
            </w:r>
          </w:p>
        </w:tc>
        <w:tc>
          <w:tcPr>
            <w:tcW w:w="2521" w:type="dxa"/>
          </w:tcPr>
          <w:p w14:paraId="4DB1B8EC" w14:textId="7DCDEA11" w:rsidR="00D60069" w:rsidRPr="00C40EAB" w:rsidRDefault="00994DB4" w:rsidP="00284200">
            <w:pPr>
              <w:spacing w:after="80"/>
            </w:pPr>
            <w:r>
              <w:t>1</w:t>
            </w:r>
            <w:r w:rsidR="0065018E" w:rsidRPr="00C40EAB">
              <w:t>-</w:t>
            </w:r>
            <w:r>
              <w:t>4</w:t>
            </w:r>
            <w:r w:rsidR="0065018E" w:rsidRPr="00C40EAB">
              <w:t>-2025</w:t>
            </w:r>
          </w:p>
        </w:tc>
      </w:tr>
      <w:tr w:rsidR="00994DB4" w:rsidRPr="00C40EAB" w14:paraId="02A39A63" w14:textId="77777777" w:rsidTr="000772A4">
        <w:tc>
          <w:tcPr>
            <w:tcW w:w="3119" w:type="dxa"/>
          </w:tcPr>
          <w:p w14:paraId="2B26EAA7" w14:textId="18E34974" w:rsidR="00994DB4" w:rsidRDefault="00994DB4" w:rsidP="00284200">
            <w:pPr>
              <w:pStyle w:val="Listaconvietas"/>
            </w:pPr>
            <w:r>
              <w:t>Se ayudará a la implementación  y</w:t>
            </w:r>
            <w:r>
              <w:t xml:space="preserve"> corrección de errores en el módulo Link</w:t>
            </w:r>
            <w:r>
              <w:t>.</w:t>
            </w:r>
          </w:p>
        </w:tc>
        <w:tc>
          <w:tcPr>
            <w:tcW w:w="4678" w:type="dxa"/>
          </w:tcPr>
          <w:p w14:paraId="0F04C61D" w14:textId="7DA46789" w:rsidR="00994DB4" w:rsidRDefault="00994DB4" w:rsidP="00284200">
            <w:r>
              <w:t>Fernando Mijangos Varas</w:t>
            </w:r>
          </w:p>
        </w:tc>
        <w:tc>
          <w:tcPr>
            <w:tcW w:w="2521" w:type="dxa"/>
          </w:tcPr>
          <w:p w14:paraId="4530F7EA" w14:textId="103118F3" w:rsidR="00994DB4" w:rsidRDefault="00994DB4" w:rsidP="00284200">
            <w:r>
              <w:t>31-3-2025</w:t>
            </w:r>
          </w:p>
        </w:tc>
      </w:tr>
    </w:tbl>
    <w:p w14:paraId="2C0662CD" w14:textId="77777777" w:rsidR="002B2D13" w:rsidRPr="00C40EAB" w:rsidRDefault="00994DB4">
      <w:pPr>
        <w:pStyle w:val="Ttulo1"/>
      </w:pPr>
      <w:sdt>
        <w:sdtPr>
          <w:id w:val="-1794281877"/>
          <w:placeholder>
            <w:docPart w:val="41FC571EA10F42968EBFB41BF61F744F"/>
          </w:placeholder>
          <w:temporary/>
          <w:showingPlcHdr/>
          <w15:appearance w15:val="hidden"/>
        </w:sdtPr>
        <w:sdtEndPr/>
        <w:sdtContent>
          <w:r w:rsidR="006344A8" w:rsidRPr="00C40EAB">
            <w:rPr>
              <w:lang w:bidi="es-ES"/>
            </w:rPr>
            <w:t>Otra información</w:t>
          </w:r>
        </w:sdtContent>
      </w:sdt>
    </w:p>
    <w:p w14:paraId="0C09147D" w14:textId="33C290C1" w:rsidR="002B2D13" w:rsidRPr="00C40EAB" w:rsidRDefault="00BE26BD">
      <w:pPr>
        <w:pStyle w:val="Ttulo4"/>
      </w:pPr>
      <w:r w:rsidRPr="00C40EAB">
        <w:t>Obser</w:t>
      </w:r>
      <w:r w:rsidR="00FD263A" w:rsidRPr="00C40EAB">
        <w:t>v</w:t>
      </w:r>
      <w:r w:rsidRPr="00C40EAB">
        <w:t>aciones:</w:t>
      </w:r>
    </w:p>
    <w:p w14:paraId="3DBD9ED2" w14:textId="5FBFE5AC" w:rsidR="002B2D13" w:rsidRPr="002502C1" w:rsidRDefault="00994DB4">
      <w:r>
        <w:t>Nada que resaltar.</w:t>
      </w:r>
    </w:p>
    <w:sectPr w:rsidR="002B2D13" w:rsidRPr="002502C1" w:rsidSect="00222B7B">
      <w:footerReference w:type="default" r:id="rId7"/>
      <w:type w:val="continuous"/>
      <w:pgSz w:w="11906" w:h="16838" w:code="9"/>
      <w:pgMar w:top="794" w:right="794" w:bottom="794" w:left="794" w:header="720" w:footer="646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B8A806" w14:textId="77777777" w:rsidR="00D771ED" w:rsidRPr="00C40EAB" w:rsidRDefault="00D771ED">
      <w:pPr>
        <w:spacing w:before="0" w:after="0"/>
      </w:pPr>
      <w:r w:rsidRPr="00C40EAB">
        <w:separator/>
      </w:r>
    </w:p>
  </w:endnote>
  <w:endnote w:type="continuationSeparator" w:id="0">
    <w:p w14:paraId="403494A6" w14:textId="77777777" w:rsidR="00D771ED" w:rsidRPr="00C40EAB" w:rsidRDefault="00D771ED">
      <w:pPr>
        <w:spacing w:before="0" w:after="0"/>
      </w:pPr>
      <w:r w:rsidRPr="00C40EA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9596814"/>
      <w:docPartObj>
        <w:docPartGallery w:val="Page Numbers (Bottom of Page)"/>
        <w:docPartUnique/>
      </w:docPartObj>
    </w:sdtPr>
    <w:sdtEndPr/>
    <w:sdtContent>
      <w:p w14:paraId="3554411E" w14:textId="77777777" w:rsidR="002B2D13" w:rsidRPr="00C40EAB" w:rsidRDefault="006344A8">
        <w:pPr>
          <w:pStyle w:val="Piedepgina"/>
        </w:pPr>
        <w:r w:rsidRPr="00C40EAB">
          <w:rPr>
            <w:lang w:bidi="es-ES"/>
          </w:rPr>
          <w:fldChar w:fldCharType="begin"/>
        </w:r>
        <w:r w:rsidRPr="00C40EAB">
          <w:rPr>
            <w:lang w:bidi="es-ES"/>
          </w:rPr>
          <w:instrText xml:space="preserve"> PAGE   \* MERGEFORMAT </w:instrText>
        </w:r>
        <w:r w:rsidRPr="00C40EAB">
          <w:rPr>
            <w:lang w:bidi="es-ES"/>
          </w:rPr>
          <w:fldChar w:fldCharType="separate"/>
        </w:r>
        <w:r w:rsidR="003D5BF7" w:rsidRPr="00C40EAB">
          <w:rPr>
            <w:lang w:bidi="es-ES"/>
          </w:rPr>
          <w:t>2</w:t>
        </w:r>
        <w:r w:rsidRPr="00C40EAB">
          <w:rPr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4B26B" w14:textId="77777777" w:rsidR="00D771ED" w:rsidRPr="00C40EAB" w:rsidRDefault="00D771ED">
      <w:pPr>
        <w:spacing w:before="0" w:after="0"/>
      </w:pPr>
      <w:r w:rsidRPr="00C40EAB">
        <w:separator/>
      </w:r>
    </w:p>
  </w:footnote>
  <w:footnote w:type="continuationSeparator" w:id="0">
    <w:p w14:paraId="6950788E" w14:textId="77777777" w:rsidR="00D771ED" w:rsidRPr="00C40EAB" w:rsidRDefault="00D771ED">
      <w:pPr>
        <w:spacing w:before="0" w:after="0"/>
      </w:pPr>
      <w:r w:rsidRPr="00C40EAB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C4B28D82"/>
    <w:lvl w:ilvl="0">
      <w:start w:val="1"/>
      <w:numFmt w:val="bullet"/>
      <w:pStyle w:val="Listaconvieta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37155748">
    <w:abstractNumId w:val="2"/>
  </w:num>
  <w:num w:numId="2" w16cid:durableId="573588742">
    <w:abstractNumId w:val="3"/>
  </w:num>
  <w:num w:numId="3" w16cid:durableId="2043094267">
    <w:abstractNumId w:val="1"/>
  </w:num>
  <w:num w:numId="4" w16cid:durableId="1758017866">
    <w:abstractNumId w:val="0"/>
  </w:num>
  <w:num w:numId="5" w16cid:durableId="536047607">
    <w:abstractNumId w:val="1"/>
    <w:lvlOverride w:ilvl="0">
      <w:startOverride w:val="1"/>
    </w:lvlOverride>
  </w:num>
  <w:num w:numId="6" w16cid:durableId="211690232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removePersonalInformation/>
  <w:removeDateAndTime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ED"/>
    <w:rsid w:val="000772A4"/>
    <w:rsid w:val="00086752"/>
    <w:rsid w:val="001E0877"/>
    <w:rsid w:val="002219F2"/>
    <w:rsid w:val="00222B7B"/>
    <w:rsid w:val="002502C1"/>
    <w:rsid w:val="002B0675"/>
    <w:rsid w:val="002B2D13"/>
    <w:rsid w:val="0034721D"/>
    <w:rsid w:val="003A5206"/>
    <w:rsid w:val="003D5BF7"/>
    <w:rsid w:val="003F257D"/>
    <w:rsid w:val="004C7EE0"/>
    <w:rsid w:val="00545F97"/>
    <w:rsid w:val="005961D7"/>
    <w:rsid w:val="005A7328"/>
    <w:rsid w:val="005E3D6B"/>
    <w:rsid w:val="006344A8"/>
    <w:rsid w:val="0063533C"/>
    <w:rsid w:val="0065018E"/>
    <w:rsid w:val="00660EF4"/>
    <w:rsid w:val="006E35D8"/>
    <w:rsid w:val="00734EEC"/>
    <w:rsid w:val="0078672B"/>
    <w:rsid w:val="007B7B3D"/>
    <w:rsid w:val="007C7FD4"/>
    <w:rsid w:val="007F04FA"/>
    <w:rsid w:val="008C5698"/>
    <w:rsid w:val="00965F0A"/>
    <w:rsid w:val="00994DB4"/>
    <w:rsid w:val="0099655D"/>
    <w:rsid w:val="009E4FAA"/>
    <w:rsid w:val="00A6493F"/>
    <w:rsid w:val="00A95464"/>
    <w:rsid w:val="00AC0C43"/>
    <w:rsid w:val="00AD0515"/>
    <w:rsid w:val="00B7033E"/>
    <w:rsid w:val="00BE126C"/>
    <w:rsid w:val="00BE26BD"/>
    <w:rsid w:val="00C07994"/>
    <w:rsid w:val="00C40EAB"/>
    <w:rsid w:val="00C50AF0"/>
    <w:rsid w:val="00CE3CAD"/>
    <w:rsid w:val="00D60069"/>
    <w:rsid w:val="00D62E01"/>
    <w:rsid w:val="00D661EE"/>
    <w:rsid w:val="00D771ED"/>
    <w:rsid w:val="00E048B4"/>
    <w:rsid w:val="00EB670E"/>
    <w:rsid w:val="00F24F32"/>
    <w:rsid w:val="00F434DD"/>
    <w:rsid w:val="00FD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2D846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19"/>
        <w:szCs w:val="19"/>
        <w:lang w:val="es-E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B7B"/>
    <w:pPr>
      <w:spacing w:line="216" w:lineRule="auto"/>
    </w:pPr>
    <w:rPr>
      <w:noProof/>
    </w:rPr>
  </w:style>
  <w:style w:type="paragraph" w:styleId="Ttulo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Ttulo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Ttulo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Ttulo4">
    <w:name w:val="heading 4"/>
    <w:basedOn w:val="Normal"/>
    <w:link w:val="Ttulo4C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D60069"/>
    <w:rPr>
      <w:b/>
    </w:rPr>
  </w:style>
  <w:style w:type="paragraph" w:styleId="Listaconvietas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pPr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Theme="minorHAnsi" w:hAnsiTheme="minorHAnsi"/>
      <w:sz w:val="19"/>
    </w:rPr>
  </w:style>
  <w:style w:type="paragraph" w:styleId="Piedepgina">
    <w:name w:val="footer"/>
    <w:basedOn w:val="Normal"/>
    <w:link w:val="PiedepginaCar"/>
    <w:uiPriority w:val="99"/>
    <w:unhideWhenUsed/>
    <w:pPr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inorHAnsi" w:hAnsiTheme="minorHAnsi"/>
      <w:sz w:val="19"/>
    </w:rPr>
  </w:style>
  <w:style w:type="paragraph" w:styleId="Ttulo">
    <w:name w:val="Title"/>
    <w:basedOn w:val="Normal"/>
    <w:link w:val="TtuloC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Tablaconcuadrcula1clara">
    <w:name w:val="Grid Table 1 Light"/>
    <w:basedOn w:val="Tablanormal"/>
    <w:uiPriority w:val="46"/>
    <w:rsid w:val="00660EF4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660EF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 w:val="0"/>
        <w:iCs/>
        <w:sz w:val="19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4C7E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Acta%20de%20reuni&#243;n%20inform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587F746CC064AB0A178E2AF44872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74997-6189-4EAD-BC45-F5B780528869}"/>
      </w:docPartPr>
      <w:docPartBody>
        <w:p w:rsidR="008C7A23" w:rsidRDefault="008C7A23">
          <w:pPr>
            <w:pStyle w:val="3587F746CC064AB0A178E2AF44872894"/>
          </w:pPr>
          <w:r w:rsidRPr="002502C1">
            <w:rPr>
              <w:noProof/>
              <w:lang w:bidi="es-ES"/>
            </w:rPr>
            <w:t>Reunión de grupo</w:t>
          </w:r>
        </w:p>
      </w:docPartBody>
    </w:docPart>
    <w:docPart>
      <w:docPartPr>
        <w:name w:val="8044B6D4D91A4A84BD58952F75B3C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DA59D-940E-4481-9D73-10EA27897B48}"/>
      </w:docPartPr>
      <w:docPartBody>
        <w:p w:rsidR="008C7A23" w:rsidRDefault="008C7A23">
          <w:pPr>
            <w:pStyle w:val="8044B6D4D91A4A84BD58952F75B3CF3E"/>
          </w:pPr>
          <w:r w:rsidRPr="002502C1">
            <w:rPr>
              <w:noProof/>
              <w:lang w:bidi="es-ES"/>
            </w:rPr>
            <w:t>Tipo de reunión:</w:t>
          </w:r>
        </w:p>
      </w:docPartBody>
    </w:docPart>
    <w:docPart>
      <w:docPartPr>
        <w:name w:val="12F22E3864B644D9B617B8DA75CF6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D4CE3-5BA7-4001-ACAE-6B7C76FF236F}"/>
      </w:docPartPr>
      <w:docPartBody>
        <w:p w:rsidR="008C7A23" w:rsidRDefault="008C7A23">
          <w:pPr>
            <w:pStyle w:val="12F22E3864B644D9B617B8DA75CF6CDA"/>
          </w:pPr>
          <w:r w:rsidRPr="002502C1">
            <w:rPr>
              <w:noProof/>
              <w:lang w:bidi="es-ES"/>
            </w:rPr>
            <w:t>Responsable:</w:t>
          </w:r>
        </w:p>
      </w:docPartBody>
    </w:docPart>
    <w:docPart>
      <w:docPartPr>
        <w:name w:val="316A409D33834018B9F08168B59C4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7EE3A-E3F9-49AF-9C45-0BF165E88B7D}"/>
      </w:docPartPr>
      <w:docPartBody>
        <w:p w:rsidR="008C7A23" w:rsidRDefault="008C7A23">
          <w:pPr>
            <w:pStyle w:val="316A409D33834018B9F08168B59C479A"/>
          </w:pPr>
          <w:r w:rsidRPr="002502C1">
            <w:rPr>
              <w:noProof/>
              <w:lang w:bidi="es-ES"/>
            </w:rPr>
            <w:t>Encargado de tomar notas:</w:t>
          </w:r>
        </w:p>
      </w:docPartBody>
    </w:docPart>
    <w:docPart>
      <w:docPartPr>
        <w:name w:val="73FDB9A4B3B9474E88DB3CE0B0DC8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FF89A-DA4F-4BE8-8311-346FD534EE53}"/>
      </w:docPartPr>
      <w:docPartBody>
        <w:p w:rsidR="008C7A23" w:rsidRDefault="008C7A23">
          <w:pPr>
            <w:pStyle w:val="73FDB9A4B3B9474E88DB3CE0B0DC8A89"/>
          </w:pPr>
          <w:r w:rsidRPr="002502C1">
            <w:rPr>
              <w:noProof/>
              <w:lang w:bidi="es-ES"/>
            </w:rPr>
            <w:t>Asistentes:</w:t>
          </w:r>
        </w:p>
      </w:docPartBody>
    </w:docPart>
    <w:docPart>
      <w:docPartPr>
        <w:name w:val="693A53EDE2974FDC93C70A19294C5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608C5-03A9-43CE-A3A4-0C7D5602BB67}"/>
      </w:docPartPr>
      <w:docPartBody>
        <w:p w:rsidR="008C7A23" w:rsidRDefault="008C7A23">
          <w:pPr>
            <w:pStyle w:val="693A53EDE2974FDC93C70A19294C5B75"/>
          </w:pPr>
          <w:r w:rsidRPr="002502C1">
            <w:rPr>
              <w:noProof/>
              <w:lang w:bidi="es-ES"/>
            </w:rPr>
            <w:t>Debate:</w:t>
          </w:r>
        </w:p>
      </w:docPartBody>
    </w:docPart>
    <w:docPart>
      <w:docPartPr>
        <w:name w:val="54F7326A86A544AE80A48239F6A39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C1CA2-9292-4F33-828C-61CE5BA2CCEE}"/>
      </w:docPartPr>
      <w:docPartBody>
        <w:p w:rsidR="008C7A23" w:rsidRDefault="008C7A23">
          <w:pPr>
            <w:pStyle w:val="54F7326A86A544AE80A48239F6A393BB"/>
          </w:pPr>
          <w:r w:rsidRPr="002502C1">
            <w:rPr>
              <w:noProof/>
              <w:lang w:bidi="es-ES"/>
            </w:rPr>
            <w:t>Conclusiones:</w:t>
          </w:r>
        </w:p>
      </w:docPartBody>
    </w:docPart>
    <w:docPart>
      <w:docPartPr>
        <w:name w:val="9D8BEBDC24634DEBA35F1C647E491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BD9AF-011A-41EC-A503-BFA05BF9CAC4}"/>
      </w:docPartPr>
      <w:docPartBody>
        <w:p w:rsidR="008C7A23" w:rsidRDefault="008C7A23">
          <w:pPr>
            <w:pStyle w:val="9D8BEBDC24634DEBA35F1C647E491C8A"/>
          </w:pPr>
          <w:r w:rsidRPr="002502C1">
            <w:rPr>
              <w:noProof/>
              <w:lang w:bidi="es-ES"/>
            </w:rPr>
            <w:t>Acciones</w:t>
          </w:r>
        </w:p>
      </w:docPartBody>
    </w:docPart>
    <w:docPart>
      <w:docPartPr>
        <w:name w:val="B81BBECFD64743859BA70DA510CC7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8AFB0-3946-4FDF-BC20-93127AD0564E}"/>
      </w:docPartPr>
      <w:docPartBody>
        <w:p w:rsidR="008C7A23" w:rsidRDefault="008C7A23">
          <w:pPr>
            <w:pStyle w:val="B81BBECFD64743859BA70DA510CC7C91"/>
          </w:pPr>
          <w:r w:rsidRPr="002502C1">
            <w:rPr>
              <w:noProof/>
              <w:lang w:bidi="es-ES"/>
            </w:rPr>
            <w:t>Persona responsable</w:t>
          </w:r>
        </w:p>
      </w:docPartBody>
    </w:docPart>
    <w:docPart>
      <w:docPartPr>
        <w:name w:val="90AD0E242489487DB6A84CF3B0F59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83DA4-B38A-41CC-9DCD-49C7B4520CCA}"/>
      </w:docPartPr>
      <w:docPartBody>
        <w:p w:rsidR="008C7A23" w:rsidRDefault="008C7A23">
          <w:pPr>
            <w:pStyle w:val="90AD0E242489487DB6A84CF3B0F59444"/>
          </w:pPr>
          <w:r w:rsidRPr="002502C1">
            <w:rPr>
              <w:noProof/>
              <w:lang w:bidi="es-ES"/>
            </w:rPr>
            <w:t>Fecha límite</w:t>
          </w:r>
        </w:p>
      </w:docPartBody>
    </w:docPart>
    <w:docPart>
      <w:docPartPr>
        <w:name w:val="5D5472D8D6774F5AA76AFB33B8162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370B7-B3F0-4A5F-89E2-72896F63DDEC}"/>
      </w:docPartPr>
      <w:docPartBody>
        <w:p w:rsidR="008C7A23" w:rsidRDefault="008C7A23">
          <w:pPr>
            <w:pStyle w:val="5D5472D8D6774F5AA76AFB33B8162243"/>
          </w:pPr>
          <w:r w:rsidRPr="002502C1">
            <w:rPr>
              <w:noProof/>
              <w:lang w:bidi="es-ES"/>
            </w:rPr>
            <w:t>Debate:</w:t>
          </w:r>
        </w:p>
      </w:docPartBody>
    </w:docPart>
    <w:docPart>
      <w:docPartPr>
        <w:name w:val="D24ADCB25ECB4B5C81F5A8CFF7991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680B4-1912-4DE3-9E1E-F3B6452FBD25}"/>
      </w:docPartPr>
      <w:docPartBody>
        <w:p w:rsidR="008C7A23" w:rsidRDefault="008C7A23">
          <w:pPr>
            <w:pStyle w:val="D24ADCB25ECB4B5C81F5A8CFF7991BD8"/>
          </w:pPr>
          <w:r w:rsidRPr="002502C1">
            <w:rPr>
              <w:noProof/>
              <w:lang w:bidi="es-ES"/>
            </w:rPr>
            <w:t>Conclusiones:</w:t>
          </w:r>
        </w:p>
      </w:docPartBody>
    </w:docPart>
    <w:docPart>
      <w:docPartPr>
        <w:name w:val="D818AA87F868477C88E6F55795405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1EDAD-C925-4A39-833C-B7147AA96F0C}"/>
      </w:docPartPr>
      <w:docPartBody>
        <w:p w:rsidR="008C7A23" w:rsidRDefault="008C7A23">
          <w:pPr>
            <w:pStyle w:val="D818AA87F868477C88E6F557954054F8"/>
          </w:pPr>
          <w:r w:rsidRPr="002502C1">
            <w:rPr>
              <w:noProof/>
              <w:lang w:bidi="es-ES"/>
            </w:rPr>
            <w:t>Acciones</w:t>
          </w:r>
        </w:p>
      </w:docPartBody>
    </w:docPart>
    <w:docPart>
      <w:docPartPr>
        <w:name w:val="1626B22FE1B340008B4901C25704B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CC487-C971-429E-80D1-61D21BC214E2}"/>
      </w:docPartPr>
      <w:docPartBody>
        <w:p w:rsidR="008C7A23" w:rsidRDefault="008C7A23">
          <w:pPr>
            <w:pStyle w:val="1626B22FE1B340008B4901C25704BC56"/>
          </w:pPr>
          <w:r w:rsidRPr="002502C1">
            <w:rPr>
              <w:noProof/>
              <w:lang w:bidi="es-ES"/>
            </w:rPr>
            <w:t>Persona responsable</w:t>
          </w:r>
        </w:p>
      </w:docPartBody>
    </w:docPart>
    <w:docPart>
      <w:docPartPr>
        <w:name w:val="33BE33645465481891608B83FB192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51F47-96A8-4492-9ED7-C82F9AA43675}"/>
      </w:docPartPr>
      <w:docPartBody>
        <w:p w:rsidR="008C7A23" w:rsidRDefault="008C7A23">
          <w:pPr>
            <w:pStyle w:val="33BE33645465481891608B83FB192EB1"/>
          </w:pPr>
          <w:r w:rsidRPr="002502C1">
            <w:rPr>
              <w:noProof/>
              <w:lang w:bidi="es-ES"/>
            </w:rPr>
            <w:t>Fecha límite</w:t>
          </w:r>
        </w:p>
      </w:docPartBody>
    </w:docPart>
    <w:docPart>
      <w:docPartPr>
        <w:name w:val="41FC571EA10F42968EBFB41BF61F7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663FF-7DB6-4DE2-B243-379479B40CBE}"/>
      </w:docPartPr>
      <w:docPartBody>
        <w:p w:rsidR="008C7A23" w:rsidRDefault="008C7A23">
          <w:pPr>
            <w:pStyle w:val="41FC571EA10F42968EBFB41BF61F744F"/>
          </w:pPr>
          <w:r w:rsidRPr="002502C1">
            <w:rPr>
              <w:noProof/>
              <w:lang w:bidi="es-ES"/>
            </w:rPr>
            <w:t>Otra información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A23"/>
    <w:rsid w:val="00087F6F"/>
    <w:rsid w:val="002219F2"/>
    <w:rsid w:val="002B0675"/>
    <w:rsid w:val="00545F97"/>
    <w:rsid w:val="0063533C"/>
    <w:rsid w:val="006A700E"/>
    <w:rsid w:val="007B5BE1"/>
    <w:rsid w:val="007C7FD4"/>
    <w:rsid w:val="008C7A23"/>
    <w:rsid w:val="009E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587F746CC064AB0A178E2AF44872894">
    <w:name w:val="3587F746CC064AB0A178E2AF44872894"/>
  </w:style>
  <w:style w:type="paragraph" w:customStyle="1" w:styleId="8044B6D4D91A4A84BD58952F75B3CF3E">
    <w:name w:val="8044B6D4D91A4A84BD58952F75B3CF3E"/>
  </w:style>
  <w:style w:type="paragraph" w:customStyle="1" w:styleId="12F22E3864B644D9B617B8DA75CF6CDA">
    <w:name w:val="12F22E3864B644D9B617B8DA75CF6CDA"/>
  </w:style>
  <w:style w:type="paragraph" w:customStyle="1" w:styleId="316A409D33834018B9F08168B59C479A">
    <w:name w:val="316A409D33834018B9F08168B59C479A"/>
  </w:style>
  <w:style w:type="paragraph" w:customStyle="1" w:styleId="73FDB9A4B3B9474E88DB3CE0B0DC8A89">
    <w:name w:val="73FDB9A4B3B9474E88DB3CE0B0DC8A89"/>
  </w:style>
  <w:style w:type="paragraph" w:customStyle="1" w:styleId="693A53EDE2974FDC93C70A19294C5B75">
    <w:name w:val="693A53EDE2974FDC93C70A19294C5B75"/>
  </w:style>
  <w:style w:type="paragraph" w:customStyle="1" w:styleId="54F7326A86A544AE80A48239F6A393BB">
    <w:name w:val="54F7326A86A544AE80A48239F6A393BB"/>
  </w:style>
  <w:style w:type="paragraph" w:customStyle="1" w:styleId="9D8BEBDC24634DEBA35F1C647E491C8A">
    <w:name w:val="9D8BEBDC24634DEBA35F1C647E491C8A"/>
  </w:style>
  <w:style w:type="paragraph" w:customStyle="1" w:styleId="B81BBECFD64743859BA70DA510CC7C91">
    <w:name w:val="B81BBECFD64743859BA70DA510CC7C91"/>
  </w:style>
  <w:style w:type="paragraph" w:customStyle="1" w:styleId="90AD0E242489487DB6A84CF3B0F59444">
    <w:name w:val="90AD0E242489487DB6A84CF3B0F59444"/>
  </w:style>
  <w:style w:type="paragraph" w:customStyle="1" w:styleId="5D5472D8D6774F5AA76AFB33B8162243">
    <w:name w:val="5D5472D8D6774F5AA76AFB33B8162243"/>
  </w:style>
  <w:style w:type="paragraph" w:customStyle="1" w:styleId="D24ADCB25ECB4B5C81F5A8CFF7991BD8">
    <w:name w:val="D24ADCB25ECB4B5C81F5A8CFF7991BD8"/>
  </w:style>
  <w:style w:type="paragraph" w:customStyle="1" w:styleId="D818AA87F868477C88E6F557954054F8">
    <w:name w:val="D818AA87F868477C88E6F557954054F8"/>
  </w:style>
  <w:style w:type="paragraph" w:customStyle="1" w:styleId="1626B22FE1B340008B4901C25704BC56">
    <w:name w:val="1626B22FE1B340008B4901C25704BC56"/>
  </w:style>
  <w:style w:type="paragraph" w:customStyle="1" w:styleId="33BE33645465481891608B83FB192EB1">
    <w:name w:val="33BE33645465481891608B83FB192EB1"/>
  </w:style>
  <w:style w:type="paragraph" w:customStyle="1" w:styleId="41FC571EA10F42968EBFB41BF61F744F">
    <w:name w:val="41FC571EA10F42968EBFB41BF61F74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Acta de reunión informal.dotx</Template>
  <TotalTime>0</TotalTime>
  <Pages>1</Pages>
  <Words>231</Words>
  <Characters>1346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2025-03-31T17:21:00Z</dcterms:created>
  <dcterms:modified xsi:type="dcterms:W3CDTF">2025-03-31T17:36:00Z</dcterms:modified>
  <cp:version/>
</cp:coreProperties>
</file>