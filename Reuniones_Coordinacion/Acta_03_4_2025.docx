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CF36A2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F9F78F0" w:rsidR="00D62E01" w:rsidRPr="00C40EAB" w:rsidRDefault="00047BA6">
            <w:pPr>
              <w:pStyle w:val="Ttulo3"/>
            </w:pPr>
            <w:r>
              <w:t>8</w:t>
            </w:r>
            <w:r w:rsidR="00D771ED" w:rsidRPr="00C40EAB">
              <w:t>/</w:t>
            </w:r>
            <w:r w:rsidR="00386135">
              <w:t>4</w:t>
            </w:r>
            <w:r w:rsidR="00D771ED" w:rsidRPr="00C40EAB">
              <w:t>/2025</w:t>
            </w:r>
          </w:p>
          <w:p w14:paraId="170BB950" w14:textId="303BE79B" w:rsidR="00D62E01" w:rsidRPr="00C40EAB" w:rsidRDefault="00047BA6">
            <w:pPr>
              <w:pStyle w:val="Ttulo3"/>
            </w:pPr>
            <w:r>
              <w:t>11:00</w:t>
            </w:r>
          </w:p>
          <w:p w14:paraId="37D0E9BC" w14:textId="63ED348B" w:rsidR="002B2D13" w:rsidRPr="00C40EAB" w:rsidRDefault="00047BA6" w:rsidP="00D62E01">
            <w:pPr>
              <w:pStyle w:val="Ttulo3"/>
            </w:pPr>
            <w:r>
              <w:t xml:space="preserve">Laboratorios de la </w:t>
            </w:r>
            <w:r w:rsidR="00386135">
              <w:t>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1E0596D5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 w:rsidR="00EF4280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CF36A2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CF36A2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CF36A2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E0444F1" w:rsidR="002B2D13" w:rsidRPr="00C40EAB" w:rsidRDefault="00D771ED" w:rsidP="00D62E01">
            <w:r w:rsidRPr="00C40EAB">
              <w:t>Saúl López Romero,</w:t>
            </w:r>
            <w:r w:rsidR="00386135" w:rsidRPr="00C40EAB">
              <w:t xml:space="preserve"> Fernando Mijangos Varas</w:t>
            </w:r>
            <w:r w:rsidR="008E5D00">
              <w:t>,</w:t>
            </w:r>
            <w:r w:rsidRPr="00C40EAB">
              <w:t xml:space="preserve"> Irene García, Raquel Anguita</w:t>
            </w:r>
            <w:r w:rsidR="008E5D00">
              <w:t>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5F88B45B" w:rsidR="002B2D13" w:rsidRPr="00C40EAB" w:rsidRDefault="00D771ED">
            <w:r w:rsidRPr="00C40EAB">
              <w:t xml:space="preserve">Enunciado de la </w:t>
            </w:r>
            <w:r w:rsidR="00047BA6">
              <w:t>cuarta</w:t>
            </w:r>
            <w:r w:rsidRPr="00C40EAB">
              <w:t xml:space="preserve"> iteración</w:t>
            </w:r>
            <w:r w:rsidR="00047BA6">
              <w:t>, indicaciones del profesorado</w:t>
            </w:r>
            <w:r w:rsidR="007B7B3D">
              <w:t>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B7BECA5" w:rsidR="00FD263A" w:rsidRPr="00C40EAB" w:rsidRDefault="00047BA6">
            <w:r>
              <w:t>Organización de las tareas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CF36A2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514E4585" w:rsidR="002B2D13" w:rsidRPr="00C40EAB" w:rsidRDefault="00047BA6">
      <w:r>
        <w:t>Se reparten las tareas de forma equitativa y equilibrada, sujeta a futuros cambios oportunos.</w:t>
      </w:r>
    </w:p>
    <w:p w14:paraId="2723026E" w14:textId="77777777" w:rsidR="002B2D13" w:rsidRPr="00C40EAB" w:rsidRDefault="00CF36A2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17AA37EB" w:rsidR="002B2D13" w:rsidRPr="00C40EAB" w:rsidRDefault="00047BA6">
      <w:r>
        <w:t>Se crea el  diagrama de Gantt inicial y se designan los días de reunión.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CF36A2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CF36A2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CF36A2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40C91A68" w:rsidR="002B2D13" w:rsidRPr="00C40EAB" w:rsidRDefault="00CC5DF2" w:rsidP="00D60069">
            <w:pPr>
              <w:pStyle w:val="Listaconvietas"/>
              <w:spacing w:after="80"/>
            </w:pPr>
            <w:r>
              <w:t xml:space="preserve">Se </w:t>
            </w:r>
            <w:r w:rsidR="00047BA6">
              <w:t>crea el diagrama</w:t>
            </w:r>
          </w:p>
        </w:tc>
        <w:tc>
          <w:tcPr>
            <w:tcW w:w="4678" w:type="dxa"/>
          </w:tcPr>
          <w:p w14:paraId="49F8E57B" w14:textId="40F2D93F" w:rsidR="002B2D13" w:rsidRPr="00C40EAB" w:rsidRDefault="00047BA6" w:rsidP="00D60069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6C888AFA" w14:textId="72276857" w:rsidR="002B2D13" w:rsidRPr="00C40EAB" w:rsidRDefault="00047BA6" w:rsidP="00D60069">
            <w:pPr>
              <w:spacing w:after="80"/>
            </w:pPr>
            <w:r>
              <w:t>8</w:t>
            </w:r>
            <w:r w:rsidR="00C50AF0" w:rsidRPr="00C40EAB">
              <w:t>-</w:t>
            </w:r>
            <w:r w:rsidR="00931202">
              <w:t>4</w:t>
            </w:r>
            <w:r w:rsidR="00C50AF0" w:rsidRPr="00C40EAB">
              <w:t>-2025</w:t>
            </w:r>
          </w:p>
        </w:tc>
      </w:tr>
      <w:tr w:rsidR="00047BA6" w:rsidRPr="00C40EAB" w14:paraId="519C5813" w14:textId="77777777" w:rsidTr="00222B7B">
        <w:tc>
          <w:tcPr>
            <w:tcW w:w="3119" w:type="dxa"/>
          </w:tcPr>
          <w:p w14:paraId="2C5C415B" w14:textId="37E5508D" w:rsidR="00047BA6" w:rsidRDefault="00047BA6" w:rsidP="00D60069">
            <w:pPr>
              <w:pStyle w:val="Listaconvietas"/>
            </w:pPr>
            <w:r>
              <w:t>Se formatea el mismo</w:t>
            </w:r>
          </w:p>
        </w:tc>
        <w:tc>
          <w:tcPr>
            <w:tcW w:w="4678" w:type="dxa"/>
          </w:tcPr>
          <w:p w14:paraId="6A4409B6" w14:textId="30397AD6" w:rsidR="00047BA6" w:rsidRDefault="00047BA6" w:rsidP="00D60069">
            <w:r>
              <w:t>Fernando Mijangos Varas</w:t>
            </w:r>
          </w:p>
        </w:tc>
        <w:tc>
          <w:tcPr>
            <w:tcW w:w="2521" w:type="dxa"/>
          </w:tcPr>
          <w:p w14:paraId="4F357A29" w14:textId="60FE27C5" w:rsidR="00047BA6" w:rsidRDefault="00047BA6" w:rsidP="00D60069">
            <w:r>
              <w:t>8-4-2025</w:t>
            </w:r>
          </w:p>
        </w:tc>
      </w:tr>
    </w:tbl>
    <w:bookmarkEnd w:id="1"/>
    <w:p w14:paraId="2C0662CD" w14:textId="77777777" w:rsidR="002B2D13" w:rsidRPr="00C40EAB" w:rsidRDefault="00CF36A2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0110DBD8" w:rsidR="009A3D62" w:rsidRDefault="00047BA6">
      <w:r>
        <w:t>Debido a la inminente aproximación de la fecha de ciertas actividades de evaluación, se calcula que no será factible la realización de actividades relativas al proyecto en la siguiente semana.</w:t>
      </w:r>
    </w:p>
    <w:p w14:paraId="7ECE9BB2" w14:textId="77777777" w:rsidR="009A3D62" w:rsidRDefault="009A3D62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A3D62" w:rsidRPr="00C40EAB" w14:paraId="7A19AF12" w14:textId="77777777" w:rsidTr="0048288D">
        <w:tc>
          <w:tcPr>
            <w:tcW w:w="7650" w:type="dxa"/>
          </w:tcPr>
          <w:p w14:paraId="6749757E" w14:textId="77777777" w:rsidR="009A3D62" w:rsidRPr="00C40EAB" w:rsidRDefault="009A3D62" w:rsidP="0048288D">
            <w:pPr>
              <w:pStyle w:val="Ttulo"/>
            </w:pPr>
            <w:sdt>
              <w:sdtPr>
                <w:id w:val="-515313787"/>
                <w:placeholder>
                  <w:docPart w:val="6BCB58AE977643E6896A9CB109BAED8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82D4D07" w14:textId="7A496215" w:rsidR="009A3D62" w:rsidRPr="00C40EAB" w:rsidRDefault="009A3D62" w:rsidP="0048288D">
            <w:pPr>
              <w:pStyle w:val="Ttulo3"/>
            </w:pPr>
            <w:r>
              <w:t>10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4CF0A862" w14:textId="3199E365" w:rsidR="009A3D62" w:rsidRPr="00C40EAB" w:rsidRDefault="009A3D62" w:rsidP="0048288D">
            <w:pPr>
              <w:pStyle w:val="Ttulo3"/>
            </w:pPr>
            <w:r>
              <w:t>1</w:t>
            </w:r>
            <w:r>
              <w:t>7</w:t>
            </w:r>
            <w:r>
              <w:t>:00</w:t>
            </w:r>
          </w:p>
          <w:p w14:paraId="4778A333" w14:textId="0A70A657" w:rsidR="009A3D62" w:rsidRPr="00C40EAB" w:rsidRDefault="009A3D62" w:rsidP="0048288D">
            <w:pPr>
              <w:pStyle w:val="Ttulo3"/>
            </w:pPr>
            <w:r>
              <w:t>Biblioteca de la Escuela</w:t>
            </w:r>
            <w:r>
              <w:t xml:space="preserve">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A3D62" w:rsidRPr="00C40EAB" w14:paraId="3148914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65E33AF" w14:textId="77777777" w:rsidR="009A3D62" w:rsidRPr="00C40EAB" w:rsidRDefault="009A3D62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6F19B04" w14:textId="6C44AD19" w:rsidR="009A3D62" w:rsidRPr="00C40EAB" w:rsidRDefault="009A3D62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DD4A526" w14:textId="77777777" w:rsidR="009A3D62" w:rsidRPr="00C40EAB" w:rsidRDefault="009A3D62" w:rsidP="0048288D">
            <w:pPr>
              <w:pStyle w:val="Ttulo2"/>
              <w:spacing w:after="80"/>
            </w:pPr>
            <w:sdt>
              <w:sdtPr>
                <w:id w:val="1061373065"/>
                <w:placeholder>
                  <w:docPart w:val="112805D9EE5A49698CFE9DA3893AC5D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1D05B3B" w14:textId="77777777" w:rsidR="009A3D62" w:rsidRPr="00C40EAB" w:rsidRDefault="009A3D62" w:rsidP="0048288D">
            <w:pPr>
              <w:spacing w:after="80"/>
            </w:pPr>
            <w:r w:rsidRPr="00C40EAB">
              <w:t>Semanal</w:t>
            </w:r>
          </w:p>
        </w:tc>
      </w:tr>
      <w:tr w:rsidR="009A3D62" w:rsidRPr="00C40EAB" w14:paraId="028BADB9" w14:textId="77777777" w:rsidTr="0048288D">
        <w:sdt>
          <w:sdtPr>
            <w:id w:val="-1592002758"/>
            <w:placeholder>
              <w:docPart w:val="E0DDD232D4A04220910104E7CE125BF2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47FAC031" w14:textId="77777777" w:rsidR="009A3D62" w:rsidRPr="00C40EAB" w:rsidRDefault="009A3D62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79ABEF64" w14:textId="77777777" w:rsidR="009A3D62" w:rsidRPr="00C40EAB" w:rsidRDefault="009A3D62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40BB621" w14:textId="77777777" w:rsidR="009A3D62" w:rsidRPr="00C40EAB" w:rsidRDefault="009A3D62" w:rsidP="0048288D">
            <w:pPr>
              <w:pStyle w:val="Ttulo2"/>
              <w:spacing w:after="80"/>
            </w:pPr>
            <w:sdt>
              <w:sdtPr>
                <w:id w:val="-797684375"/>
                <w:placeholder>
                  <w:docPart w:val="C9E8109A4ACD4D25B3E74911EC70E1C2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056F1EB" w14:textId="77777777" w:rsidR="009A3D62" w:rsidRPr="00C40EAB" w:rsidRDefault="009A3D62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A3D62" w:rsidRPr="00C40EAB" w14:paraId="0FB873A2" w14:textId="77777777" w:rsidTr="0048288D">
        <w:tc>
          <w:tcPr>
            <w:tcW w:w="1998" w:type="dxa"/>
            <w:tcMar>
              <w:top w:w="144" w:type="dxa"/>
            </w:tcMar>
          </w:tcPr>
          <w:p w14:paraId="43945485" w14:textId="77777777" w:rsidR="009A3D62" w:rsidRPr="00C40EAB" w:rsidRDefault="009A3D62" w:rsidP="0048288D">
            <w:pPr>
              <w:pStyle w:val="Ttulo2"/>
            </w:pPr>
            <w:sdt>
              <w:sdtPr>
                <w:id w:val="109402187"/>
                <w:placeholder>
                  <w:docPart w:val="C5C04953BE2048148DA30F77C5182547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2C7B42A5" w14:textId="1872F278" w:rsidR="009A3D62" w:rsidRPr="00C40EAB" w:rsidRDefault="009A3D62" w:rsidP="0048288D">
            <w:r w:rsidRPr="00C40EAB">
              <w:t>Saúl López Romero, Fernando Mijangos Varas</w:t>
            </w:r>
            <w:r>
              <w:t xml:space="preserve"> (Presenciales)</w:t>
            </w:r>
            <w:r>
              <w:t>,</w:t>
            </w:r>
            <w:r w:rsidRPr="00C40EAB">
              <w:t xml:space="preserve"> Irene García</w:t>
            </w:r>
            <w:r w:rsidR="00D13577">
              <w:t xml:space="preserve"> Ramirez</w:t>
            </w:r>
            <w:r w:rsidRPr="00C40EAB">
              <w:t>, Raquel Anguita</w:t>
            </w:r>
            <w:r w:rsidR="00D13577">
              <w:t xml:space="preserve"> Martínez de Velasco</w:t>
            </w:r>
            <w:r>
              <w:t xml:space="preserve"> (Telemáticos).</w:t>
            </w:r>
          </w:p>
        </w:tc>
      </w:tr>
      <w:tr w:rsidR="009A3D62" w:rsidRPr="00C40EAB" w14:paraId="105AE9BF" w14:textId="77777777" w:rsidTr="0048288D">
        <w:tc>
          <w:tcPr>
            <w:tcW w:w="1998" w:type="dxa"/>
          </w:tcPr>
          <w:p w14:paraId="3238D077" w14:textId="77777777" w:rsidR="009A3D62" w:rsidRPr="00C40EAB" w:rsidRDefault="009A3D62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8A22B10" w14:textId="5CD1105F" w:rsidR="009A3D62" w:rsidRPr="00C40EAB" w:rsidRDefault="009A3D62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</w:t>
            </w:r>
            <w:r>
              <w:t xml:space="preserve"> avance del proyecto,</w:t>
            </w:r>
            <w:r>
              <w:t xml:space="preserve"> </w:t>
            </w:r>
            <w:r>
              <w:t>diagrama de Gantt del dia 2</w:t>
            </w:r>
            <w:r>
              <w:t>.</w:t>
            </w:r>
          </w:p>
        </w:tc>
      </w:tr>
    </w:tbl>
    <w:p w14:paraId="0AC5EB34" w14:textId="77777777" w:rsidR="009A3D62" w:rsidRPr="00C40EAB" w:rsidRDefault="009A3D62" w:rsidP="009A3D62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A3D62" w:rsidRPr="00C40EAB" w14:paraId="549F67C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5DCE0D0" w14:textId="77777777" w:rsidR="009A3D62" w:rsidRPr="00C40EAB" w:rsidRDefault="009A3D62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65A96ADF" w14:textId="4D454B56" w:rsidR="009A3D62" w:rsidRPr="00C40EAB" w:rsidRDefault="0019081F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F75C8A6" w14:textId="77777777" w:rsidR="009A3D62" w:rsidRPr="00C40EAB" w:rsidRDefault="009A3D62" w:rsidP="0048288D"/>
        </w:tc>
      </w:tr>
    </w:tbl>
    <w:p w14:paraId="025C8D6B" w14:textId="77777777" w:rsidR="009A3D62" w:rsidRPr="00C40EAB" w:rsidRDefault="009A3D62" w:rsidP="009A3D62">
      <w:pPr>
        <w:pStyle w:val="Ttulo4"/>
      </w:pPr>
      <w:sdt>
        <w:sdtPr>
          <w:id w:val="-1649655398"/>
          <w:placeholder>
            <w:docPart w:val="963BC0B2432D4D439E55D3E0572D7BA5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33A9F2BA" w14:textId="75099C76" w:rsidR="009A3D62" w:rsidRPr="00C40EAB" w:rsidRDefault="0019081F" w:rsidP="009A3D62">
      <w:r>
        <w:t>Se presenta la estructura a seguir en el videojuego; conformada por los posibles finales, acciones intermedias, objetivos primarios y secundariois, etc…</w:t>
      </w:r>
    </w:p>
    <w:p w14:paraId="19D18D89" w14:textId="77777777" w:rsidR="009A3D62" w:rsidRPr="00C40EAB" w:rsidRDefault="009A3D62" w:rsidP="009A3D62">
      <w:pPr>
        <w:pStyle w:val="Ttulo4"/>
      </w:pPr>
      <w:sdt>
        <w:sdtPr>
          <w:id w:val="-124160771"/>
          <w:placeholder>
            <w:docPart w:val="B7CDD387DDA44195A9BC155A3E77D330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72F8196" w14:textId="297C2ABB" w:rsidR="009A3D62" w:rsidRPr="00C40EAB" w:rsidRDefault="0019081F" w:rsidP="009A3D62">
      <w:r>
        <w:t>Se aprueba del trabajo hecho, aunque se deja abierto a posibles modificaciones.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A3D62" w:rsidRPr="00C40EAB" w14:paraId="510D4ED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48B0F8B" w14:textId="77777777" w:rsidR="009A3D62" w:rsidRPr="00C40EAB" w:rsidRDefault="009A3D62" w:rsidP="0048288D">
            <w:sdt>
              <w:sdtPr>
                <w:id w:val="1945873451"/>
                <w:placeholder>
                  <w:docPart w:val="50B6B03FDBE04FF697D47191E6C3C58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35DFF5E1" w14:textId="77777777" w:rsidR="009A3D62" w:rsidRPr="00C40EAB" w:rsidRDefault="009A3D62" w:rsidP="0048288D">
            <w:sdt>
              <w:sdtPr>
                <w:id w:val="1370723542"/>
                <w:placeholder>
                  <w:docPart w:val="6DD22BB6AF9E4BF98810D61D0E819007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BE87CEC" w14:textId="77777777" w:rsidR="009A3D62" w:rsidRPr="00C40EAB" w:rsidRDefault="009A3D62" w:rsidP="0048288D">
            <w:sdt>
              <w:sdtPr>
                <w:id w:val="1086345422"/>
                <w:placeholder>
                  <w:docPart w:val="60274E20EBC8439BB73EB99462893CF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A3D62" w:rsidRPr="00C40EAB" w14:paraId="0BC32044" w14:textId="77777777" w:rsidTr="0048288D">
        <w:tc>
          <w:tcPr>
            <w:tcW w:w="3119" w:type="dxa"/>
          </w:tcPr>
          <w:p w14:paraId="06955CC1" w14:textId="1FEB0C14" w:rsidR="009A3D62" w:rsidRPr="00C40EAB" w:rsidRDefault="00D13577" w:rsidP="0048288D">
            <w:pPr>
              <w:pStyle w:val="Listaconvietas"/>
              <w:spacing w:after="80"/>
            </w:pPr>
            <w:r>
              <w:t>Se entrega la historia del juego.</w:t>
            </w:r>
          </w:p>
        </w:tc>
        <w:tc>
          <w:tcPr>
            <w:tcW w:w="4678" w:type="dxa"/>
          </w:tcPr>
          <w:p w14:paraId="2B140DC3" w14:textId="44DC6138" w:rsidR="009A3D62" w:rsidRPr="00C40EAB" w:rsidRDefault="00D13577" w:rsidP="0048288D">
            <w:pPr>
              <w:spacing w:after="80"/>
            </w:pPr>
            <w:r>
              <w:t>Raquel Anguita Martínez de Velasco, Irene García Ramirez</w:t>
            </w:r>
          </w:p>
        </w:tc>
        <w:tc>
          <w:tcPr>
            <w:tcW w:w="2521" w:type="dxa"/>
          </w:tcPr>
          <w:p w14:paraId="3B60CDC7" w14:textId="44084987" w:rsidR="009A3D62" w:rsidRPr="00C40EAB" w:rsidRDefault="00D13577" w:rsidP="0048288D">
            <w:pPr>
              <w:spacing w:after="80"/>
            </w:pPr>
            <w:r>
              <w:t>NA</w:t>
            </w:r>
          </w:p>
        </w:tc>
      </w:tr>
    </w:tbl>
    <w:p w14:paraId="0D6F6792" w14:textId="77777777" w:rsidR="009A3D62" w:rsidRPr="00C40EAB" w:rsidRDefault="009A3D62" w:rsidP="009A3D62">
      <w:pPr>
        <w:pStyle w:val="Ttulo1"/>
      </w:pPr>
      <w:sdt>
        <w:sdtPr>
          <w:id w:val="878744007"/>
          <w:placeholder>
            <w:docPart w:val="946754515C6D4A08B519931CD2F4C2BB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05E4F6D4" w14:textId="77777777" w:rsidR="009A3D62" w:rsidRPr="00C40EAB" w:rsidRDefault="009A3D62" w:rsidP="009A3D62">
      <w:pPr>
        <w:pStyle w:val="Ttulo4"/>
      </w:pPr>
      <w:r w:rsidRPr="00C40EAB">
        <w:t>Observaciones:</w:t>
      </w:r>
    </w:p>
    <w:p w14:paraId="34F39E68" w14:textId="4BF83B8E" w:rsidR="00346916" w:rsidRDefault="00E04E97">
      <w:r>
        <w:t>Se esfuturas peran progresos cuantiosos en los proximos días debido a las vacaciones de Semana Santa.</w:t>
      </w:r>
    </w:p>
    <w:p w14:paraId="0D119500" w14:textId="77777777" w:rsidR="00346916" w:rsidRDefault="00346916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346916" w:rsidRPr="00C40EAB" w14:paraId="7CAF3D02" w14:textId="77777777" w:rsidTr="0048288D">
        <w:tc>
          <w:tcPr>
            <w:tcW w:w="7650" w:type="dxa"/>
          </w:tcPr>
          <w:p w14:paraId="12CC1870" w14:textId="77777777" w:rsidR="00346916" w:rsidRPr="00C40EAB" w:rsidRDefault="00346916" w:rsidP="0048288D">
            <w:pPr>
              <w:pStyle w:val="Ttulo"/>
            </w:pPr>
            <w:sdt>
              <w:sdtPr>
                <w:id w:val="-317033806"/>
                <w:placeholder>
                  <w:docPart w:val="4E4DBE169F3543EB93893FF2B13892B8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3AD23EBB" w14:textId="3D3470A7" w:rsidR="00346916" w:rsidRPr="00C40EAB" w:rsidRDefault="00346916" w:rsidP="0048288D">
            <w:pPr>
              <w:pStyle w:val="Ttulo3"/>
            </w:pPr>
            <w:r>
              <w:t>22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2EBD4EB2" w14:textId="77777777" w:rsidR="00346916" w:rsidRPr="00C40EAB" w:rsidRDefault="00346916" w:rsidP="0048288D">
            <w:pPr>
              <w:pStyle w:val="Ttulo3"/>
            </w:pPr>
            <w:r>
              <w:t>11:00</w:t>
            </w:r>
          </w:p>
          <w:p w14:paraId="2F80D66F" w14:textId="77777777" w:rsidR="00346916" w:rsidRPr="00C40EAB" w:rsidRDefault="00346916" w:rsidP="0048288D">
            <w:pPr>
              <w:pStyle w:val="Ttulo3"/>
            </w:pPr>
            <w:r>
              <w:t>Laboratorios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346916" w:rsidRPr="00C40EAB" w14:paraId="6C05945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69C46A03" w14:textId="77777777" w:rsidR="00346916" w:rsidRPr="00C40EAB" w:rsidRDefault="00346916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F23F1B2" w14:textId="77777777" w:rsidR="00346916" w:rsidRPr="00C40EAB" w:rsidRDefault="00346916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0FC1621" w14:textId="77777777" w:rsidR="00346916" w:rsidRPr="00C40EAB" w:rsidRDefault="00346916" w:rsidP="0048288D">
            <w:pPr>
              <w:pStyle w:val="Ttulo2"/>
              <w:spacing w:after="80"/>
            </w:pPr>
            <w:sdt>
              <w:sdtPr>
                <w:id w:val="2126568063"/>
                <w:placeholder>
                  <w:docPart w:val="78C561CB149C48DA9C2B0093264C5D9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1E9A903" w14:textId="77777777" w:rsidR="00346916" w:rsidRPr="00C40EAB" w:rsidRDefault="00346916" w:rsidP="0048288D">
            <w:pPr>
              <w:spacing w:after="80"/>
            </w:pPr>
            <w:r w:rsidRPr="00C40EAB">
              <w:t>Semanal</w:t>
            </w:r>
          </w:p>
        </w:tc>
      </w:tr>
      <w:tr w:rsidR="00346916" w:rsidRPr="00C40EAB" w14:paraId="38938A80" w14:textId="77777777" w:rsidTr="0048288D">
        <w:sdt>
          <w:sdtPr>
            <w:id w:val="-1587614181"/>
            <w:placeholder>
              <w:docPart w:val="FC4B8489CD8C4DE684E8D1C4C547C9CC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2D185C38" w14:textId="77777777" w:rsidR="00346916" w:rsidRPr="00C40EAB" w:rsidRDefault="00346916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1A969402" w14:textId="77777777" w:rsidR="00346916" w:rsidRPr="00C40EAB" w:rsidRDefault="00346916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1DB8C507" w14:textId="77777777" w:rsidR="00346916" w:rsidRPr="00C40EAB" w:rsidRDefault="00346916" w:rsidP="0048288D">
            <w:pPr>
              <w:pStyle w:val="Ttulo2"/>
              <w:spacing w:after="80"/>
            </w:pPr>
            <w:sdt>
              <w:sdtPr>
                <w:id w:val="-421176294"/>
                <w:placeholder>
                  <w:docPart w:val="0D61D75CCC494387AC24DE8EE03B10F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6B6F24" w14:textId="77777777" w:rsidR="00346916" w:rsidRPr="00C40EAB" w:rsidRDefault="00346916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346916" w:rsidRPr="00C40EAB" w14:paraId="3D3CA91E" w14:textId="77777777" w:rsidTr="0048288D">
        <w:tc>
          <w:tcPr>
            <w:tcW w:w="1998" w:type="dxa"/>
            <w:tcMar>
              <w:top w:w="144" w:type="dxa"/>
            </w:tcMar>
          </w:tcPr>
          <w:p w14:paraId="0F3522D9" w14:textId="77777777" w:rsidR="00346916" w:rsidRPr="00C40EAB" w:rsidRDefault="00346916" w:rsidP="0048288D">
            <w:pPr>
              <w:pStyle w:val="Ttulo2"/>
            </w:pPr>
            <w:sdt>
              <w:sdtPr>
                <w:id w:val="-1687353012"/>
                <w:placeholder>
                  <w:docPart w:val="A6B0CDC93E564BBA87F811A33B003FD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486AA37" w14:textId="77777777" w:rsidR="00346916" w:rsidRPr="00C40EAB" w:rsidRDefault="00346916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346916" w:rsidRPr="00C40EAB" w14:paraId="12DBE8E8" w14:textId="77777777" w:rsidTr="0048288D">
        <w:tc>
          <w:tcPr>
            <w:tcW w:w="1998" w:type="dxa"/>
          </w:tcPr>
          <w:p w14:paraId="5B30B305" w14:textId="77777777" w:rsidR="00346916" w:rsidRPr="00C40EAB" w:rsidRDefault="00346916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7650BFD3" w14:textId="776E2392" w:rsidR="00346916" w:rsidRPr="00C40EAB" w:rsidRDefault="00346916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 indicaciones del profesorado</w:t>
            </w:r>
            <w:r>
              <w:t>, Diagrama de Gantt del día 3</w:t>
            </w:r>
          </w:p>
        </w:tc>
      </w:tr>
    </w:tbl>
    <w:p w14:paraId="1982CB73" w14:textId="77777777" w:rsidR="00346916" w:rsidRPr="00C40EAB" w:rsidRDefault="00346916" w:rsidP="00346916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346916" w:rsidRPr="00C40EAB" w14:paraId="6E581D3F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247F82B" w14:textId="77777777" w:rsidR="00346916" w:rsidRPr="00C40EAB" w:rsidRDefault="00346916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E086F4C" w14:textId="77777777" w:rsidR="00346916" w:rsidRPr="00C40EAB" w:rsidRDefault="00346916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04A2A31C" w14:textId="77777777" w:rsidR="00346916" w:rsidRPr="00C40EAB" w:rsidRDefault="00346916" w:rsidP="0048288D"/>
        </w:tc>
      </w:tr>
    </w:tbl>
    <w:p w14:paraId="4566DCF1" w14:textId="77777777" w:rsidR="00346916" w:rsidRPr="00C40EAB" w:rsidRDefault="00346916" w:rsidP="00346916">
      <w:pPr>
        <w:pStyle w:val="Ttulo4"/>
      </w:pPr>
      <w:sdt>
        <w:sdtPr>
          <w:id w:val="-1622988313"/>
          <w:placeholder>
            <w:docPart w:val="F6BF9DCB1885463A8810E611174C6D3A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1636E87D" w14:textId="6BEDCBA2" w:rsidR="00346916" w:rsidRPr="00C40EAB" w:rsidRDefault="00346916" w:rsidP="00346916">
      <w:r>
        <w:t>Se supervisa el avance del proyecto</w:t>
      </w:r>
    </w:p>
    <w:p w14:paraId="5381BC34" w14:textId="77777777" w:rsidR="00346916" w:rsidRPr="00C40EAB" w:rsidRDefault="00346916" w:rsidP="00346916">
      <w:pPr>
        <w:pStyle w:val="Ttulo4"/>
      </w:pPr>
      <w:sdt>
        <w:sdtPr>
          <w:id w:val="-1036033872"/>
          <w:placeholder>
            <w:docPart w:val="FF6255F4FF604425950A5D9DD4073E2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331E0AF5" w14:textId="380FFBFA" w:rsidR="00346916" w:rsidRPr="00C40EAB" w:rsidRDefault="00346916" w:rsidP="00346916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346916" w:rsidRPr="00C40EAB" w14:paraId="74678783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2971A58" w14:textId="77777777" w:rsidR="00346916" w:rsidRPr="00C40EAB" w:rsidRDefault="00346916" w:rsidP="0048288D">
            <w:sdt>
              <w:sdtPr>
                <w:id w:val="-1794050207"/>
                <w:placeholder>
                  <w:docPart w:val="6355D4D6E6644F9297172E7BD1E3F162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9DA646F" w14:textId="77777777" w:rsidR="00346916" w:rsidRPr="00C40EAB" w:rsidRDefault="00346916" w:rsidP="0048288D">
            <w:sdt>
              <w:sdtPr>
                <w:id w:val="-1283262251"/>
                <w:placeholder>
                  <w:docPart w:val="A10A67562FE44B9397240CE4F4A918D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A4BAE38" w14:textId="77777777" w:rsidR="00346916" w:rsidRPr="00C40EAB" w:rsidRDefault="00346916" w:rsidP="0048288D">
            <w:sdt>
              <w:sdtPr>
                <w:id w:val="2015488058"/>
                <w:placeholder>
                  <w:docPart w:val="BC266945DF684EA8B18D4BED2952ABA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346916" w:rsidRPr="00C40EAB" w14:paraId="7C021F44" w14:textId="77777777" w:rsidTr="0048288D">
        <w:tc>
          <w:tcPr>
            <w:tcW w:w="3119" w:type="dxa"/>
          </w:tcPr>
          <w:p w14:paraId="42C69F61" w14:textId="76DAD359" w:rsidR="00346916" w:rsidRPr="00C40EAB" w:rsidRDefault="00346916" w:rsidP="00346916">
            <w:pPr>
              <w:pStyle w:val="Listaconvietas"/>
              <w:spacing w:after="80"/>
            </w:pPr>
            <w:r>
              <w:t xml:space="preserve">Se entrega </w:t>
            </w:r>
            <w:r w:rsidR="003831C5">
              <w:t>la implementación de la tarea T4 y se añaden las nuevas caracterísitcas al archivo .dat</w:t>
            </w:r>
            <w:r>
              <w:t>.</w:t>
            </w:r>
          </w:p>
        </w:tc>
        <w:tc>
          <w:tcPr>
            <w:tcW w:w="4678" w:type="dxa"/>
          </w:tcPr>
          <w:p w14:paraId="58DD3091" w14:textId="3763D39D" w:rsidR="00346916" w:rsidRPr="00C40EAB" w:rsidRDefault="00346916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389D0CD5" w14:textId="57C3A3DD" w:rsidR="00DE29CA" w:rsidRPr="00C40EAB" w:rsidRDefault="00346916" w:rsidP="0048288D">
            <w:pPr>
              <w:spacing w:after="80"/>
            </w:pPr>
            <w:r>
              <w:t>NA</w:t>
            </w:r>
          </w:p>
        </w:tc>
      </w:tr>
      <w:tr w:rsidR="00DE29CA" w:rsidRPr="00C40EAB" w14:paraId="454B9D6E" w14:textId="77777777" w:rsidTr="0048288D">
        <w:tc>
          <w:tcPr>
            <w:tcW w:w="3119" w:type="dxa"/>
          </w:tcPr>
          <w:p w14:paraId="1E0F20BD" w14:textId="0AA55264" w:rsidR="00DE29CA" w:rsidRDefault="00DE29CA" w:rsidP="00346916">
            <w:pPr>
              <w:pStyle w:val="Listaconvietas"/>
            </w:pPr>
            <w:r>
              <w:t>Se entrega la implementación de la tarea T</w:t>
            </w:r>
            <w:r>
              <w:t>3</w:t>
            </w:r>
          </w:p>
        </w:tc>
        <w:tc>
          <w:tcPr>
            <w:tcW w:w="4678" w:type="dxa"/>
          </w:tcPr>
          <w:p w14:paraId="4567BC04" w14:textId="23747C6F" w:rsidR="00DE29CA" w:rsidRDefault="00DE29CA" w:rsidP="0048288D">
            <w:r>
              <w:t>Irene García Ramirez</w:t>
            </w:r>
          </w:p>
        </w:tc>
        <w:tc>
          <w:tcPr>
            <w:tcW w:w="2521" w:type="dxa"/>
          </w:tcPr>
          <w:p w14:paraId="37A4B8A0" w14:textId="0016AFC2" w:rsidR="00DE29CA" w:rsidRDefault="00DE29CA" w:rsidP="0048288D">
            <w:r>
              <w:t>NA</w:t>
            </w:r>
          </w:p>
        </w:tc>
      </w:tr>
      <w:tr w:rsidR="00DE29CA" w:rsidRPr="00C40EAB" w14:paraId="13D12D29" w14:textId="77777777" w:rsidTr="0048288D">
        <w:tc>
          <w:tcPr>
            <w:tcW w:w="3119" w:type="dxa"/>
          </w:tcPr>
          <w:p w14:paraId="3E0CC5A5" w14:textId="4181847D" w:rsidR="00DE29CA" w:rsidRDefault="00231DA9" w:rsidP="00346916">
            <w:pPr>
              <w:pStyle w:val="Listaconvietas"/>
            </w:pPr>
            <w:r>
              <w:t>Se entrega la implementación de la tarea T</w:t>
            </w:r>
            <w:r>
              <w:t>8 y O2 y se continua el trabajo en los objetivos T13 y O3</w:t>
            </w:r>
          </w:p>
        </w:tc>
        <w:tc>
          <w:tcPr>
            <w:tcW w:w="4678" w:type="dxa"/>
          </w:tcPr>
          <w:p w14:paraId="0B072AC7" w14:textId="7ACA7FC1" w:rsidR="00DE29CA" w:rsidRDefault="00231DA9" w:rsidP="0048288D">
            <w:r>
              <w:t>Fernando Mijangos Varas</w:t>
            </w:r>
          </w:p>
        </w:tc>
        <w:tc>
          <w:tcPr>
            <w:tcW w:w="2521" w:type="dxa"/>
          </w:tcPr>
          <w:p w14:paraId="2D00D3FC" w14:textId="326ABF02" w:rsidR="00231DA9" w:rsidRDefault="00231DA9" w:rsidP="0048288D">
            <w:r>
              <w:t>NA</w:t>
            </w:r>
          </w:p>
        </w:tc>
      </w:tr>
      <w:tr w:rsidR="00231DA9" w:rsidRPr="00C40EAB" w14:paraId="14B3A3E2" w14:textId="77777777" w:rsidTr="0048288D">
        <w:tc>
          <w:tcPr>
            <w:tcW w:w="3119" w:type="dxa"/>
          </w:tcPr>
          <w:p w14:paraId="6C834EF8" w14:textId="7EF26BA4" w:rsidR="00231DA9" w:rsidRDefault="00231DA9" w:rsidP="00346916">
            <w:pPr>
              <w:pStyle w:val="Listaconvietas"/>
            </w:pPr>
            <w:r>
              <w:t>Se entrega la implementación básica de O5, completa de T10 y la parte correspondiante al T12, T14</w:t>
            </w:r>
          </w:p>
        </w:tc>
        <w:tc>
          <w:tcPr>
            <w:tcW w:w="4678" w:type="dxa"/>
          </w:tcPr>
          <w:p w14:paraId="047972F6" w14:textId="0E937D0B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423C0C60" w14:textId="2696452B" w:rsidR="00231DA9" w:rsidRDefault="00231DA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231DA9" w:rsidRPr="00C40EAB" w14:paraId="1AB360C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5F07D14A" w14:textId="30A090FD" w:rsidR="00231DA9" w:rsidRPr="00C40EAB" w:rsidRDefault="00231DA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9F4F493" w14:textId="16959691" w:rsidR="00231DA9" w:rsidRPr="00C40EAB" w:rsidRDefault="00231DA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5578C6F" w14:textId="77777777" w:rsidR="00231DA9" w:rsidRPr="00C40EAB" w:rsidRDefault="00231DA9" w:rsidP="0048288D"/>
        </w:tc>
      </w:tr>
    </w:tbl>
    <w:p w14:paraId="6E94A60E" w14:textId="77777777" w:rsidR="00231DA9" w:rsidRPr="00C40EAB" w:rsidRDefault="00231DA9" w:rsidP="00231DA9">
      <w:pPr>
        <w:pStyle w:val="Ttulo4"/>
      </w:pPr>
      <w:sdt>
        <w:sdtPr>
          <w:id w:val="-1018773868"/>
          <w:placeholder>
            <w:docPart w:val="F4C31E7735364EB1BD86CFBA4A30C93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57B35947" w14:textId="7845F6A6" w:rsidR="00231DA9" w:rsidRPr="00C40EAB" w:rsidRDefault="00231DA9" w:rsidP="00231DA9">
      <w:r>
        <w:t>Ante el volumen de trabajo de esta iteración, se decide aplzar ciertos objetivos opcionales y extender algunos objetivos principales, para garantizar la implementación de los mismos.</w:t>
      </w:r>
    </w:p>
    <w:p w14:paraId="1674CBBE" w14:textId="77777777" w:rsidR="00231DA9" w:rsidRPr="00C40EAB" w:rsidRDefault="00231DA9" w:rsidP="00231DA9">
      <w:pPr>
        <w:pStyle w:val="Ttulo4"/>
      </w:pPr>
      <w:sdt>
        <w:sdtPr>
          <w:id w:val="-1515455512"/>
          <w:placeholder>
            <w:docPart w:val="F2904EB8784447EC9A937204152ABA1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9B8EE6D" w14:textId="646D43DF" w:rsidR="00231DA9" w:rsidRPr="00C40EAB" w:rsidRDefault="00231DA9" w:rsidP="00231DA9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31DA9" w:rsidRPr="00C40EAB" w14:paraId="398DE197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69F7A20" w14:textId="77777777" w:rsidR="00231DA9" w:rsidRPr="00C40EAB" w:rsidRDefault="00231DA9" w:rsidP="0048288D">
            <w:sdt>
              <w:sdtPr>
                <w:id w:val="1880362368"/>
                <w:placeholder>
                  <w:docPart w:val="62DD40F87B924E43A1A399956D6001E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F1D161D" w14:textId="77777777" w:rsidR="00231DA9" w:rsidRPr="00C40EAB" w:rsidRDefault="00231DA9" w:rsidP="0048288D">
            <w:sdt>
              <w:sdtPr>
                <w:id w:val="565457621"/>
                <w:placeholder>
                  <w:docPart w:val="F391014FDFEE411AAC3F44EAEE8497B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9E60D01" w14:textId="77777777" w:rsidR="00231DA9" w:rsidRPr="00C40EAB" w:rsidRDefault="00231DA9" w:rsidP="0048288D">
            <w:sdt>
              <w:sdtPr>
                <w:id w:val="1842581477"/>
                <w:placeholder>
                  <w:docPart w:val="0C1F9D523C8D4CB082CC3793A5B7621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31DA9" w:rsidRPr="00C40EAB" w14:paraId="15790B46" w14:textId="77777777" w:rsidTr="0048288D">
        <w:tc>
          <w:tcPr>
            <w:tcW w:w="3119" w:type="dxa"/>
          </w:tcPr>
          <w:p w14:paraId="7F125184" w14:textId="67E00BBF" w:rsidR="00231DA9" w:rsidRDefault="00231DA9" w:rsidP="00231DA9">
            <w:pPr>
              <w:pStyle w:val="Listaconvietas"/>
            </w:pPr>
            <w:r>
              <w:t xml:space="preserve">Se </w:t>
            </w:r>
            <w:r>
              <w:t>actualiza el  diagrama de Gantt</w:t>
            </w:r>
          </w:p>
        </w:tc>
        <w:tc>
          <w:tcPr>
            <w:tcW w:w="4678" w:type="dxa"/>
          </w:tcPr>
          <w:p w14:paraId="7CCE37C6" w14:textId="77777777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0E3EACD4" w14:textId="024E4D0C" w:rsidR="00231DA9" w:rsidRDefault="00231DA9" w:rsidP="0048288D">
            <w:r>
              <w:t>22-4-2025</w:t>
            </w:r>
          </w:p>
        </w:tc>
      </w:tr>
    </w:tbl>
    <w:p w14:paraId="78767660" w14:textId="2A1E1D32" w:rsidR="00346916" w:rsidRPr="00C40EAB" w:rsidRDefault="00346916" w:rsidP="00346916">
      <w:pPr>
        <w:pStyle w:val="Ttulo1"/>
      </w:pPr>
      <w:sdt>
        <w:sdtPr>
          <w:id w:val="1536772777"/>
          <w:placeholder>
            <w:docPart w:val="47F6B77CADCA403085326BA70B0C77D0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73A838AF" w14:textId="77777777" w:rsidR="00346916" w:rsidRPr="00C40EAB" w:rsidRDefault="00346916" w:rsidP="00346916">
      <w:pPr>
        <w:pStyle w:val="Ttulo4"/>
      </w:pPr>
      <w:r w:rsidRPr="00C40EAB">
        <w:t>Observaciones:</w:t>
      </w:r>
    </w:p>
    <w:p w14:paraId="101BF5C6" w14:textId="7D3CBA1A" w:rsidR="00346916" w:rsidRDefault="00AB0A7E" w:rsidP="00346916">
      <w:pPr>
        <w:spacing w:line="240" w:lineRule="auto"/>
      </w:pPr>
      <w:r>
        <w:t>Nada que denotar.</w:t>
      </w:r>
      <w:r w:rsidR="00346916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522CC5" w:rsidRPr="00C40EAB" w14:paraId="697741DC" w14:textId="77777777" w:rsidTr="0048288D">
        <w:tc>
          <w:tcPr>
            <w:tcW w:w="7650" w:type="dxa"/>
          </w:tcPr>
          <w:p w14:paraId="496E7E80" w14:textId="77777777" w:rsidR="00522CC5" w:rsidRPr="00C40EAB" w:rsidRDefault="00522CC5" w:rsidP="0048288D">
            <w:pPr>
              <w:pStyle w:val="Ttulo"/>
            </w:pPr>
            <w:sdt>
              <w:sdtPr>
                <w:id w:val="1221485153"/>
                <w:placeholder>
                  <w:docPart w:val="06FD13A88EC141B5930AD574B0F2B8C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EF7D0BD" w14:textId="7DDB2370" w:rsidR="00522CC5" w:rsidRPr="00C40EAB" w:rsidRDefault="00522CC5" w:rsidP="0048288D">
            <w:pPr>
              <w:pStyle w:val="Ttulo3"/>
            </w:pPr>
            <w:r>
              <w:t>2</w:t>
            </w:r>
            <w:r>
              <w:t>4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740FAD23" w14:textId="5B69FDBD" w:rsidR="00522CC5" w:rsidRPr="00C40EAB" w:rsidRDefault="00522CC5" w:rsidP="0048288D">
            <w:pPr>
              <w:pStyle w:val="Ttulo3"/>
            </w:pPr>
            <w:r>
              <w:t>1</w:t>
            </w:r>
            <w:r>
              <w:t>9:27</w:t>
            </w:r>
          </w:p>
          <w:p w14:paraId="187206B0" w14:textId="72A3DA4E" w:rsidR="00522CC5" w:rsidRPr="00C40EAB" w:rsidRDefault="00522CC5" w:rsidP="0048288D">
            <w:pPr>
              <w:pStyle w:val="Ttulo3"/>
            </w:pPr>
            <w:r>
              <w:t>Biblioteca</w:t>
            </w:r>
            <w:r>
              <w:t xml:space="preserve">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522CC5" w:rsidRPr="00C40EAB" w14:paraId="273EED9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1F269068" w14:textId="77777777" w:rsidR="00522CC5" w:rsidRPr="00C40EAB" w:rsidRDefault="00522CC5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57EA672" w14:textId="12FACC23" w:rsidR="00522CC5" w:rsidRPr="00C40EAB" w:rsidRDefault="00522CC5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06C433E4" w14:textId="77777777" w:rsidR="00522CC5" w:rsidRPr="00C40EAB" w:rsidRDefault="00522CC5" w:rsidP="0048288D">
            <w:pPr>
              <w:pStyle w:val="Ttulo2"/>
              <w:spacing w:after="80"/>
            </w:pPr>
            <w:sdt>
              <w:sdtPr>
                <w:id w:val="1938328047"/>
                <w:placeholder>
                  <w:docPart w:val="C1E93C1CC0B04ABD9410888ABA048F4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0076874" w14:textId="77777777" w:rsidR="00522CC5" w:rsidRPr="00C40EAB" w:rsidRDefault="00522CC5" w:rsidP="0048288D">
            <w:pPr>
              <w:spacing w:after="80"/>
            </w:pPr>
            <w:r w:rsidRPr="00C40EAB">
              <w:t>Semanal</w:t>
            </w:r>
          </w:p>
        </w:tc>
      </w:tr>
      <w:tr w:rsidR="00522CC5" w:rsidRPr="00C40EAB" w14:paraId="59C8D359" w14:textId="77777777" w:rsidTr="0048288D">
        <w:sdt>
          <w:sdtPr>
            <w:id w:val="74554062"/>
            <w:placeholder>
              <w:docPart w:val="E4DFAF22832B4A38A0B1848C92BFCE81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342D0C86" w14:textId="77777777" w:rsidR="00522CC5" w:rsidRPr="00C40EAB" w:rsidRDefault="00522CC5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3F464EA4" w14:textId="77777777" w:rsidR="00522CC5" w:rsidRPr="00C40EAB" w:rsidRDefault="00522CC5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743BAE1" w14:textId="77777777" w:rsidR="00522CC5" w:rsidRPr="00C40EAB" w:rsidRDefault="00522CC5" w:rsidP="0048288D">
            <w:pPr>
              <w:pStyle w:val="Ttulo2"/>
              <w:spacing w:after="80"/>
            </w:pPr>
            <w:sdt>
              <w:sdtPr>
                <w:id w:val="728501626"/>
                <w:placeholder>
                  <w:docPart w:val="896094DC385140388D9550AC2C19BD7C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4C650049" w14:textId="77777777" w:rsidR="00522CC5" w:rsidRPr="00C40EAB" w:rsidRDefault="00522CC5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522CC5" w:rsidRPr="00C40EAB" w14:paraId="1ACAA7BB" w14:textId="77777777" w:rsidTr="0048288D">
        <w:tc>
          <w:tcPr>
            <w:tcW w:w="1998" w:type="dxa"/>
            <w:tcMar>
              <w:top w:w="144" w:type="dxa"/>
            </w:tcMar>
          </w:tcPr>
          <w:p w14:paraId="0860ED94" w14:textId="77777777" w:rsidR="00522CC5" w:rsidRPr="00C40EAB" w:rsidRDefault="00522CC5" w:rsidP="0048288D">
            <w:pPr>
              <w:pStyle w:val="Ttulo2"/>
            </w:pPr>
            <w:sdt>
              <w:sdtPr>
                <w:id w:val="1057277911"/>
                <w:placeholder>
                  <w:docPart w:val="79500B55FEFE4CDCB8FE9A4DAAA54D1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986FDFE" w14:textId="093CE801" w:rsidR="00522CC5" w:rsidRPr="00C40EAB" w:rsidRDefault="00522CC5" w:rsidP="0048288D">
            <w:r w:rsidRPr="00C40EAB">
              <w:t>Saúl López Romero, Fernando Mijangos Varas</w:t>
            </w:r>
            <w:r w:rsidR="00E96121">
              <w:t xml:space="preserve"> </w:t>
            </w:r>
            <w:r>
              <w:t>(Presenciales)</w:t>
            </w:r>
            <w:r>
              <w:t>,</w:t>
            </w:r>
            <w:r w:rsidRPr="00C40EAB">
              <w:t xml:space="preserve"> Irene García, Raquel Anguita</w:t>
            </w:r>
            <w:r>
              <w:t xml:space="preserve"> (Telemáticos).</w:t>
            </w:r>
          </w:p>
        </w:tc>
      </w:tr>
      <w:tr w:rsidR="00522CC5" w:rsidRPr="00C40EAB" w14:paraId="385F9DEA" w14:textId="77777777" w:rsidTr="0048288D">
        <w:tc>
          <w:tcPr>
            <w:tcW w:w="1998" w:type="dxa"/>
          </w:tcPr>
          <w:p w14:paraId="6B917C16" w14:textId="77777777" w:rsidR="00522CC5" w:rsidRPr="00C40EAB" w:rsidRDefault="00522CC5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75238F3" w14:textId="45F4D9FE" w:rsidR="00522CC5" w:rsidRPr="00C40EAB" w:rsidRDefault="00522CC5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330620">
              <w:t>4</w:t>
            </w:r>
          </w:p>
        </w:tc>
      </w:tr>
    </w:tbl>
    <w:p w14:paraId="4739F977" w14:textId="77777777" w:rsidR="00522CC5" w:rsidRPr="00C40EAB" w:rsidRDefault="00522CC5" w:rsidP="00522CC5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522CC5" w:rsidRPr="00C40EAB" w14:paraId="487FCA8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162433CF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05E43D0E" w14:textId="77777777" w:rsidR="00522CC5" w:rsidRPr="00C40EAB" w:rsidRDefault="00522CC5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007060C" w14:textId="77777777" w:rsidR="00522CC5" w:rsidRPr="00C40EAB" w:rsidRDefault="00522CC5" w:rsidP="0048288D"/>
        </w:tc>
      </w:tr>
    </w:tbl>
    <w:p w14:paraId="6989AAE1" w14:textId="77777777" w:rsidR="00522CC5" w:rsidRPr="00C40EAB" w:rsidRDefault="00522CC5" w:rsidP="00522CC5">
      <w:pPr>
        <w:pStyle w:val="Ttulo4"/>
      </w:pPr>
      <w:sdt>
        <w:sdtPr>
          <w:id w:val="-104579339"/>
          <w:placeholder>
            <w:docPart w:val="7C3D0E74C89E47528A39F6C9E59CFC1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616D7405" w14:textId="77777777" w:rsidR="00522CC5" w:rsidRPr="00C40EAB" w:rsidRDefault="00522CC5" w:rsidP="00522CC5">
      <w:r>
        <w:t>Se supervisa el avance del proyecto</w:t>
      </w:r>
    </w:p>
    <w:p w14:paraId="3F08CE71" w14:textId="77777777" w:rsidR="00522CC5" w:rsidRPr="00C40EAB" w:rsidRDefault="00522CC5" w:rsidP="00522CC5">
      <w:pPr>
        <w:pStyle w:val="Ttulo4"/>
      </w:pPr>
      <w:sdt>
        <w:sdtPr>
          <w:id w:val="-1989088430"/>
          <w:placeholder>
            <w:docPart w:val="3E53DC6C0453449E92C1DFD08B4B001E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4FE48ABC" w14:textId="1278346E" w:rsidR="00522CC5" w:rsidRPr="00C40EAB" w:rsidRDefault="00522CC5" w:rsidP="00522CC5">
      <w:r>
        <w:t>Se dan por buenos todas las entregas de contenido, con el correspondiente testeo de las partes finalizadas</w:t>
      </w:r>
      <w:r w:rsidR="00A63DAF">
        <w:t xml:space="preserve"> mediante pruebas manuales realizadas durante la reunión</w:t>
      </w:r>
      <w:r>
        <w:t xml:space="preserve">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261"/>
        <w:gridCol w:w="4536"/>
        <w:gridCol w:w="2521"/>
      </w:tblGrid>
      <w:tr w:rsidR="00522CC5" w:rsidRPr="00C40EAB" w14:paraId="0D6574A8" w14:textId="77777777" w:rsidTr="00A8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61" w:type="dxa"/>
            <w:vAlign w:val="bottom"/>
          </w:tcPr>
          <w:p w14:paraId="0DAB254B" w14:textId="77777777" w:rsidR="00522CC5" w:rsidRPr="00C40EAB" w:rsidRDefault="00522CC5" w:rsidP="0048288D">
            <w:sdt>
              <w:sdtPr>
                <w:id w:val="366033305"/>
                <w:placeholder>
                  <w:docPart w:val="1BACBDE148604EA4BA061E4B920C6558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536" w:type="dxa"/>
            <w:vAlign w:val="bottom"/>
          </w:tcPr>
          <w:p w14:paraId="79C25D4C" w14:textId="77777777" w:rsidR="00522CC5" w:rsidRPr="00C40EAB" w:rsidRDefault="00522CC5" w:rsidP="0048288D">
            <w:sdt>
              <w:sdtPr>
                <w:id w:val="-491876953"/>
                <w:placeholder>
                  <w:docPart w:val="DBEF940CEC0C4A4EB15B750622344A7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30822F83" w14:textId="77777777" w:rsidR="00522CC5" w:rsidRPr="00C40EAB" w:rsidRDefault="00522CC5" w:rsidP="0048288D">
            <w:sdt>
              <w:sdtPr>
                <w:id w:val="-1837289447"/>
                <w:placeholder>
                  <w:docPart w:val="85A55040FA774CB2B34828B60BB56408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592A7191" w14:textId="77777777" w:rsidTr="00A815C8">
        <w:tc>
          <w:tcPr>
            <w:tcW w:w="3261" w:type="dxa"/>
          </w:tcPr>
          <w:p w14:paraId="08391020" w14:textId="1CFBD6B6" w:rsidR="00522CC5" w:rsidRPr="00C40EAB" w:rsidRDefault="00846A84" w:rsidP="0048288D">
            <w:pPr>
              <w:pStyle w:val="Listaconvietas"/>
              <w:spacing w:after="80"/>
            </w:pPr>
            <w:r>
              <w:t xml:space="preserve">Se termina el objetivo T9, pendiente de posibles midificaciones futuras y </w:t>
            </w:r>
            <w:r w:rsidR="00A815C8">
              <w:t>se actualizan los testers correspondientes al módulo space y object.</w:t>
            </w:r>
          </w:p>
        </w:tc>
        <w:tc>
          <w:tcPr>
            <w:tcW w:w="4536" w:type="dxa"/>
          </w:tcPr>
          <w:p w14:paraId="102C4CDB" w14:textId="77777777" w:rsidR="00522CC5" w:rsidRPr="00C40EAB" w:rsidRDefault="00522CC5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0E8D2E00" w14:textId="77777777" w:rsidR="00522CC5" w:rsidRPr="00C40EAB" w:rsidRDefault="00522CC5" w:rsidP="0048288D">
            <w:pPr>
              <w:spacing w:after="80"/>
            </w:pPr>
            <w:r>
              <w:t>NA</w:t>
            </w:r>
          </w:p>
        </w:tc>
      </w:tr>
      <w:tr w:rsidR="00522CC5" w:rsidRPr="00C40EAB" w14:paraId="247F5D27" w14:textId="77777777" w:rsidTr="00A815C8">
        <w:tc>
          <w:tcPr>
            <w:tcW w:w="3261" w:type="dxa"/>
          </w:tcPr>
          <w:p w14:paraId="4C53B106" w14:textId="57666630" w:rsidR="00522CC5" w:rsidRDefault="00A815C8" w:rsidP="00522CC5">
            <w:pPr>
              <w:pStyle w:val="Listaconvietas"/>
            </w:pPr>
            <w:r>
              <w:t>Se realiza el apartado T6 en colaboración. Entrega el apartado T7.</w:t>
            </w:r>
          </w:p>
        </w:tc>
        <w:tc>
          <w:tcPr>
            <w:tcW w:w="4536" w:type="dxa"/>
          </w:tcPr>
          <w:p w14:paraId="41BB1BDB" w14:textId="7B898C83" w:rsidR="00522CC5" w:rsidRDefault="00522CC5" w:rsidP="0048288D">
            <w:r>
              <w:t>Irene García Ramirez</w:t>
            </w:r>
            <w:r w:rsidR="00A815C8">
              <w:t>, Fernando Mijangos Varas</w:t>
            </w:r>
          </w:p>
        </w:tc>
        <w:tc>
          <w:tcPr>
            <w:tcW w:w="2521" w:type="dxa"/>
          </w:tcPr>
          <w:p w14:paraId="422870E2" w14:textId="77777777" w:rsidR="00522CC5" w:rsidRDefault="00522CC5" w:rsidP="0048288D">
            <w:r>
              <w:t>NA</w:t>
            </w:r>
          </w:p>
        </w:tc>
      </w:tr>
      <w:tr w:rsidR="00522CC5" w:rsidRPr="00C40EAB" w14:paraId="0350FC52" w14:textId="77777777" w:rsidTr="00A815C8">
        <w:tc>
          <w:tcPr>
            <w:tcW w:w="3261" w:type="dxa"/>
          </w:tcPr>
          <w:p w14:paraId="45256CD8" w14:textId="49745E51" w:rsidR="00522CC5" w:rsidRDefault="00A815C8" w:rsidP="00522CC5">
            <w:pPr>
              <w:pStyle w:val="Listaconvietas"/>
            </w:pPr>
            <w:r>
              <w:t>Se entrega el apartado T5 y retocado el O2.</w:t>
            </w:r>
          </w:p>
        </w:tc>
        <w:tc>
          <w:tcPr>
            <w:tcW w:w="4536" w:type="dxa"/>
          </w:tcPr>
          <w:p w14:paraId="47CD85D7" w14:textId="77777777" w:rsidR="00522CC5" w:rsidRDefault="00522CC5" w:rsidP="0048288D">
            <w:r>
              <w:t>Fernando Mijangos Varas</w:t>
            </w:r>
          </w:p>
        </w:tc>
        <w:tc>
          <w:tcPr>
            <w:tcW w:w="2521" w:type="dxa"/>
          </w:tcPr>
          <w:p w14:paraId="32946E1C" w14:textId="77777777" w:rsidR="00522CC5" w:rsidRDefault="00522CC5" w:rsidP="0048288D">
            <w:r>
              <w:t>NA</w:t>
            </w:r>
          </w:p>
        </w:tc>
      </w:tr>
      <w:tr w:rsidR="00522CC5" w:rsidRPr="00C40EAB" w14:paraId="02D8B068" w14:textId="77777777" w:rsidTr="00A815C8">
        <w:tc>
          <w:tcPr>
            <w:tcW w:w="3261" w:type="dxa"/>
          </w:tcPr>
          <w:p w14:paraId="54EC8897" w14:textId="18A415D3" w:rsidR="00522CC5" w:rsidRDefault="00A815C8" w:rsidP="00522CC5">
            <w:pPr>
              <w:pStyle w:val="Listaconvietas"/>
            </w:pPr>
            <w:r>
              <w:t>Se termina el apartado T14, y se realiza una correción de errores general.</w:t>
            </w:r>
          </w:p>
        </w:tc>
        <w:tc>
          <w:tcPr>
            <w:tcW w:w="4536" w:type="dxa"/>
          </w:tcPr>
          <w:p w14:paraId="1140E88B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0225E541" w14:textId="77777777" w:rsidR="00522CC5" w:rsidRDefault="00522CC5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522CC5" w:rsidRPr="00C40EAB" w14:paraId="3C549FCB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DF42554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A48E40D" w14:textId="1C8DBD39" w:rsidR="00522CC5" w:rsidRPr="00C40EAB" w:rsidRDefault="00522CC5" w:rsidP="0048288D">
            <w:r>
              <w:t>Replanificación de</w:t>
            </w:r>
            <w:r w:rsidR="00A815C8">
              <w:t>l apartado T17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9617F12" w14:textId="77777777" w:rsidR="00522CC5" w:rsidRPr="00C40EAB" w:rsidRDefault="00522CC5" w:rsidP="0048288D"/>
        </w:tc>
      </w:tr>
    </w:tbl>
    <w:p w14:paraId="158308D0" w14:textId="77777777" w:rsidR="00522CC5" w:rsidRPr="00C40EAB" w:rsidRDefault="00522CC5" w:rsidP="00522CC5">
      <w:pPr>
        <w:pStyle w:val="Ttulo4"/>
      </w:pPr>
      <w:sdt>
        <w:sdtPr>
          <w:id w:val="-2055377020"/>
          <w:placeholder>
            <w:docPart w:val="7C08505C79B140879E8F3BF895D82A97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5EF5D3C6" w14:textId="11A6645D" w:rsidR="00522CC5" w:rsidRPr="00C40EAB" w:rsidRDefault="00A815C8" w:rsidP="00522CC5">
      <w:r>
        <w:t>Se propone adelantar el apartado T17 (scripts de prueba) al tener que entregar dicha parte eventualmente.</w:t>
      </w:r>
    </w:p>
    <w:p w14:paraId="17CA4652" w14:textId="77777777" w:rsidR="00522CC5" w:rsidRPr="00C40EAB" w:rsidRDefault="00522CC5" w:rsidP="00522CC5">
      <w:pPr>
        <w:pStyle w:val="Ttulo4"/>
      </w:pPr>
      <w:sdt>
        <w:sdtPr>
          <w:id w:val="2144770064"/>
          <w:placeholder>
            <w:docPart w:val="37F65449AC4A4486B42652EE273F861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45F88723" w14:textId="77777777" w:rsidR="00522CC5" w:rsidRPr="00C40EAB" w:rsidRDefault="00522CC5" w:rsidP="00522CC5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522CC5" w:rsidRPr="00C40EAB" w14:paraId="3F85327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A653143" w14:textId="77777777" w:rsidR="00522CC5" w:rsidRPr="00C40EAB" w:rsidRDefault="00522CC5" w:rsidP="0048288D">
            <w:sdt>
              <w:sdtPr>
                <w:id w:val="14201984"/>
                <w:placeholder>
                  <w:docPart w:val="A2A57D85488449F485EB11308A14A28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471FD897" w14:textId="77777777" w:rsidR="00522CC5" w:rsidRPr="00C40EAB" w:rsidRDefault="00522CC5" w:rsidP="0048288D">
            <w:sdt>
              <w:sdtPr>
                <w:id w:val="-34278301"/>
                <w:placeholder>
                  <w:docPart w:val="0165A1DA70DC4D7D99DE14AECC196EDE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C4FF5C" w14:textId="77777777" w:rsidR="00522CC5" w:rsidRPr="00C40EAB" w:rsidRDefault="00522CC5" w:rsidP="0048288D">
            <w:sdt>
              <w:sdtPr>
                <w:id w:val="-644201683"/>
                <w:placeholder>
                  <w:docPart w:val="A9A34774EABB41AFA549C0FE7D235DB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776C66DA" w14:textId="77777777" w:rsidTr="0048288D">
        <w:tc>
          <w:tcPr>
            <w:tcW w:w="3119" w:type="dxa"/>
          </w:tcPr>
          <w:p w14:paraId="73EE6C27" w14:textId="77777777" w:rsidR="00522CC5" w:rsidRDefault="00522CC5" w:rsidP="0048288D">
            <w:pPr>
              <w:pStyle w:val="Listaconvietas"/>
            </w:pPr>
            <w:r>
              <w:t>Se actualiza el  diagrama de Gantt</w:t>
            </w:r>
          </w:p>
        </w:tc>
        <w:tc>
          <w:tcPr>
            <w:tcW w:w="4678" w:type="dxa"/>
          </w:tcPr>
          <w:p w14:paraId="1CB7FB59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59323D74" w14:textId="3ABE90DC" w:rsidR="00522CC5" w:rsidRDefault="00522CC5" w:rsidP="0048288D">
            <w:r>
              <w:t>2</w:t>
            </w:r>
            <w:r w:rsidR="00A815C8">
              <w:t>4</w:t>
            </w:r>
            <w:r>
              <w:t>-4-2025</w:t>
            </w:r>
          </w:p>
        </w:tc>
      </w:tr>
    </w:tbl>
    <w:p w14:paraId="14B29FA0" w14:textId="77777777" w:rsidR="00522CC5" w:rsidRPr="00C40EAB" w:rsidRDefault="00522CC5" w:rsidP="00522CC5">
      <w:pPr>
        <w:pStyle w:val="Ttulo1"/>
      </w:pPr>
      <w:sdt>
        <w:sdtPr>
          <w:id w:val="1647237665"/>
          <w:placeholder>
            <w:docPart w:val="ABA3C4BD49EF4F6A93B8E3AD7C32A36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23A27C4B" w14:textId="77777777" w:rsidR="00522CC5" w:rsidRPr="00C40EAB" w:rsidRDefault="00522CC5" w:rsidP="00522CC5">
      <w:pPr>
        <w:pStyle w:val="Ttulo4"/>
      </w:pPr>
      <w:r w:rsidRPr="00C40EAB">
        <w:t>Observaciones:</w:t>
      </w:r>
    </w:p>
    <w:p w14:paraId="2B870172" w14:textId="77777777" w:rsidR="00522CC5" w:rsidRDefault="00522CC5" w:rsidP="00522CC5">
      <w:pPr>
        <w:spacing w:line="240" w:lineRule="auto"/>
      </w:pPr>
      <w:r>
        <w:t>Nada que denotar.</w:t>
      </w: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D0959" w:rsidRPr="00C40EAB" w14:paraId="6D56786A" w14:textId="77777777" w:rsidTr="0048288D">
        <w:tc>
          <w:tcPr>
            <w:tcW w:w="7650" w:type="dxa"/>
          </w:tcPr>
          <w:p w14:paraId="621F26FA" w14:textId="77777777" w:rsidR="009D0959" w:rsidRPr="00C40EAB" w:rsidRDefault="009D0959" w:rsidP="0048288D">
            <w:pPr>
              <w:pStyle w:val="Ttulo"/>
            </w:pPr>
            <w:sdt>
              <w:sdtPr>
                <w:id w:val="1936163179"/>
                <w:placeholder>
                  <w:docPart w:val="4D61A9B47ECF426BBCF90CB853900D3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0273BB1" w14:textId="2D539958" w:rsidR="009D0959" w:rsidRPr="00C40EAB" w:rsidRDefault="009D0959" w:rsidP="0048288D">
            <w:pPr>
              <w:pStyle w:val="Ttulo3"/>
            </w:pPr>
            <w:r>
              <w:t>30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5C29E8FD" w14:textId="3DD4613E" w:rsidR="009D0959" w:rsidRPr="00C40EAB" w:rsidRDefault="009D0959" w:rsidP="0048288D">
            <w:pPr>
              <w:pStyle w:val="Ttulo3"/>
            </w:pPr>
            <w:r>
              <w:t>1</w:t>
            </w:r>
            <w:r>
              <w:t>8</w:t>
            </w:r>
            <w:r>
              <w:t>:</w:t>
            </w:r>
            <w:r>
              <w:t>38</w:t>
            </w:r>
          </w:p>
          <w:p w14:paraId="4EDC1D22" w14:textId="2CB7DEB7" w:rsidR="009D0959" w:rsidRPr="00C40EAB" w:rsidRDefault="009D0959" w:rsidP="0048288D">
            <w:pPr>
              <w:pStyle w:val="Ttulo3"/>
            </w:pPr>
            <w:r>
              <w:t>Telemática (via videollamada)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D0959" w:rsidRPr="00C40EAB" w14:paraId="51B6A20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29567D42" w14:textId="77777777" w:rsidR="009D0959" w:rsidRPr="00C40EAB" w:rsidRDefault="009D0959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76102577" w14:textId="60BA29C0" w:rsidR="009D0959" w:rsidRPr="00C40EAB" w:rsidRDefault="009D0959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>
              <w:t xml:space="preserve"> Extraordinaria</w:t>
            </w:r>
          </w:p>
        </w:tc>
        <w:tc>
          <w:tcPr>
            <w:tcW w:w="1701" w:type="dxa"/>
            <w:tcMar>
              <w:top w:w="144" w:type="dxa"/>
            </w:tcMar>
          </w:tcPr>
          <w:p w14:paraId="647A33EC" w14:textId="77777777" w:rsidR="009D0959" w:rsidRPr="00C40EAB" w:rsidRDefault="009D0959" w:rsidP="0048288D">
            <w:pPr>
              <w:pStyle w:val="Ttulo2"/>
              <w:spacing w:after="80"/>
            </w:pPr>
            <w:sdt>
              <w:sdtPr>
                <w:id w:val="815837776"/>
                <w:placeholder>
                  <w:docPart w:val="C1BFB04700F54484BDD518E26F537EDE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F26E1F1" w14:textId="35A67F69" w:rsidR="009D0959" w:rsidRPr="00C40EAB" w:rsidRDefault="009D0959" w:rsidP="0048288D">
            <w:pPr>
              <w:spacing w:after="80"/>
            </w:pPr>
            <w:r>
              <w:t>Urgente</w:t>
            </w:r>
          </w:p>
        </w:tc>
      </w:tr>
      <w:tr w:rsidR="009D0959" w:rsidRPr="00C40EAB" w14:paraId="66145D81" w14:textId="77777777" w:rsidTr="0048288D">
        <w:sdt>
          <w:sdtPr>
            <w:id w:val="428943435"/>
            <w:placeholder>
              <w:docPart w:val="6973160B6DDB487995A119B140F7BA5D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6672F1AF" w14:textId="77777777" w:rsidR="009D0959" w:rsidRPr="00C40EAB" w:rsidRDefault="009D0959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62AEAC2D" w14:textId="77777777" w:rsidR="009D0959" w:rsidRPr="00C40EAB" w:rsidRDefault="009D0959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62101FE0" w14:textId="77777777" w:rsidR="009D0959" w:rsidRPr="00C40EAB" w:rsidRDefault="009D0959" w:rsidP="0048288D">
            <w:pPr>
              <w:pStyle w:val="Ttulo2"/>
              <w:spacing w:after="80"/>
            </w:pPr>
            <w:sdt>
              <w:sdtPr>
                <w:id w:val="312764449"/>
                <w:placeholder>
                  <w:docPart w:val="1E8406A2EA6D4D23853DEF7B1838540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1FA3B2F0" w14:textId="77777777" w:rsidR="009D0959" w:rsidRPr="00C40EAB" w:rsidRDefault="009D0959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D0959" w:rsidRPr="00C40EAB" w14:paraId="7C02AAD8" w14:textId="77777777" w:rsidTr="0048288D">
        <w:tc>
          <w:tcPr>
            <w:tcW w:w="1998" w:type="dxa"/>
            <w:tcMar>
              <w:top w:w="144" w:type="dxa"/>
            </w:tcMar>
          </w:tcPr>
          <w:p w14:paraId="3654002C" w14:textId="77777777" w:rsidR="009D0959" w:rsidRPr="00C40EAB" w:rsidRDefault="009D0959" w:rsidP="0048288D">
            <w:pPr>
              <w:pStyle w:val="Ttulo2"/>
            </w:pPr>
            <w:sdt>
              <w:sdtPr>
                <w:id w:val="180783951"/>
                <w:placeholder>
                  <w:docPart w:val="60A6603A2A9440B584B60AFEC1E7F68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F975773" w14:textId="3056F0DE" w:rsidR="009D0959" w:rsidRPr="00C40EAB" w:rsidRDefault="009D0959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, (Telemáticos).</w:t>
            </w:r>
          </w:p>
        </w:tc>
      </w:tr>
      <w:tr w:rsidR="009D0959" w:rsidRPr="00C40EAB" w14:paraId="587EDEF1" w14:textId="77777777" w:rsidTr="0048288D">
        <w:tc>
          <w:tcPr>
            <w:tcW w:w="1998" w:type="dxa"/>
          </w:tcPr>
          <w:p w14:paraId="0D611908" w14:textId="77777777" w:rsidR="009D0959" w:rsidRPr="00C40EAB" w:rsidRDefault="009D0959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10A056C" w14:textId="1A936EDF" w:rsidR="009D0959" w:rsidRPr="00C40EAB" w:rsidRDefault="009D0959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A965D3">
              <w:t>5</w:t>
            </w:r>
            <w:r>
              <w:t>, estado del proyecto.</w:t>
            </w:r>
          </w:p>
        </w:tc>
      </w:tr>
    </w:tbl>
    <w:p w14:paraId="163BB42C" w14:textId="77777777" w:rsidR="009D0959" w:rsidRPr="00C40EAB" w:rsidRDefault="009D0959" w:rsidP="009D0959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D0959" w:rsidRPr="00C40EAB" w14:paraId="60D2C98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B7BAFB0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30FB327" w14:textId="77777777" w:rsidR="009D0959" w:rsidRPr="00C40EAB" w:rsidRDefault="009D0959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C58AC32" w14:textId="77777777" w:rsidR="009D0959" w:rsidRPr="00C40EAB" w:rsidRDefault="009D0959" w:rsidP="0048288D"/>
        </w:tc>
      </w:tr>
    </w:tbl>
    <w:p w14:paraId="11898E25" w14:textId="77777777" w:rsidR="009D0959" w:rsidRPr="00C40EAB" w:rsidRDefault="009D0959" w:rsidP="009D0959">
      <w:pPr>
        <w:pStyle w:val="Ttulo4"/>
      </w:pPr>
      <w:sdt>
        <w:sdtPr>
          <w:id w:val="-1547751981"/>
          <w:placeholder>
            <w:docPart w:val="8F8CC9B0923A4330A838B9A8AFDD2B36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651ED5F7" w14:textId="77777777" w:rsidR="009D0959" w:rsidRPr="00C40EAB" w:rsidRDefault="009D0959" w:rsidP="009D0959">
      <w:r>
        <w:t>Se supervisa el avance del proyecto</w:t>
      </w:r>
    </w:p>
    <w:p w14:paraId="6B034B3B" w14:textId="77777777" w:rsidR="009D0959" w:rsidRPr="00C40EAB" w:rsidRDefault="009D0959" w:rsidP="009D0959">
      <w:pPr>
        <w:pStyle w:val="Ttulo4"/>
      </w:pPr>
      <w:sdt>
        <w:sdtPr>
          <w:id w:val="1330483870"/>
          <w:placeholder>
            <w:docPart w:val="3C42B6D4E0C94DABB5FCD97F608BC62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786A02DA" w14:textId="77777777" w:rsidR="009D0959" w:rsidRPr="00C40EAB" w:rsidRDefault="009D0959" w:rsidP="009D0959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27A0FF7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5FC5F1B" w14:textId="77777777" w:rsidR="009D0959" w:rsidRPr="00C40EAB" w:rsidRDefault="009D0959" w:rsidP="0048288D">
            <w:sdt>
              <w:sdtPr>
                <w:id w:val="306672532"/>
                <w:placeholder>
                  <w:docPart w:val="8313D259868F4554A008E6799C92411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DD956AB" w14:textId="77777777" w:rsidR="009D0959" w:rsidRPr="00C40EAB" w:rsidRDefault="009D0959" w:rsidP="0048288D">
            <w:sdt>
              <w:sdtPr>
                <w:id w:val="1217400804"/>
                <w:placeholder>
                  <w:docPart w:val="3CBE2A1EAAAB4278B1A8AD876C4769D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5DE9903" w14:textId="77777777" w:rsidR="009D0959" w:rsidRPr="00C40EAB" w:rsidRDefault="009D0959" w:rsidP="0048288D">
            <w:sdt>
              <w:sdtPr>
                <w:id w:val="-171103077"/>
                <w:placeholder>
                  <w:docPart w:val="A6F0AADE96264E0797FEB7CE0CF35705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DDEFB62" w14:textId="77777777" w:rsidTr="0048288D">
        <w:tc>
          <w:tcPr>
            <w:tcW w:w="3119" w:type="dxa"/>
          </w:tcPr>
          <w:p w14:paraId="6674C62D" w14:textId="48161E9F" w:rsidR="009D0959" w:rsidRPr="00C40EAB" w:rsidRDefault="009D0959" w:rsidP="0048288D">
            <w:pPr>
              <w:pStyle w:val="Listaconvietas"/>
              <w:spacing w:after="80"/>
            </w:pPr>
            <w:r>
              <w:t>Se documentan cuertas partes del código y se realiza una revisión general del estilo de código, corrigiendo cierto error en el objetivo T14.</w:t>
            </w:r>
          </w:p>
        </w:tc>
        <w:tc>
          <w:tcPr>
            <w:tcW w:w="4678" w:type="dxa"/>
          </w:tcPr>
          <w:p w14:paraId="28E39FAA" w14:textId="46A6681B" w:rsidR="009D0959" w:rsidRPr="00C40EAB" w:rsidRDefault="009D0959" w:rsidP="0048288D">
            <w:pPr>
              <w:spacing w:after="80"/>
            </w:pPr>
            <w:r>
              <w:t>Raquel Anguita Martínez de Velasco</w:t>
            </w:r>
            <w:r>
              <w:t>, Irene García Ramirez</w:t>
            </w:r>
          </w:p>
        </w:tc>
        <w:tc>
          <w:tcPr>
            <w:tcW w:w="2521" w:type="dxa"/>
          </w:tcPr>
          <w:p w14:paraId="3F710524" w14:textId="77777777" w:rsidR="009D0959" w:rsidRPr="00C40EAB" w:rsidRDefault="009D0959" w:rsidP="0048288D">
            <w:pPr>
              <w:spacing w:after="80"/>
            </w:pPr>
            <w:r>
              <w:t>NA</w:t>
            </w:r>
          </w:p>
        </w:tc>
      </w:tr>
      <w:tr w:rsidR="009D0959" w:rsidRPr="00C40EAB" w14:paraId="27071AC4" w14:textId="77777777" w:rsidTr="0048288D">
        <w:tc>
          <w:tcPr>
            <w:tcW w:w="3119" w:type="dxa"/>
          </w:tcPr>
          <w:p w14:paraId="63D4A932" w14:textId="3DEA8495" w:rsidR="009D0959" w:rsidRDefault="00FB2125" w:rsidP="009D0959">
            <w:pPr>
              <w:pStyle w:val="Listaconvietas"/>
            </w:pPr>
            <w:r>
              <w:t>Se implementan texturas y se dan indicaciones de cómo realizar futuras texturas. Se repasa la estética general del proyecto.</w:t>
            </w:r>
          </w:p>
        </w:tc>
        <w:tc>
          <w:tcPr>
            <w:tcW w:w="4678" w:type="dxa"/>
          </w:tcPr>
          <w:p w14:paraId="706BDBDF" w14:textId="77777777" w:rsidR="009D0959" w:rsidRDefault="009D0959" w:rsidP="0048288D">
            <w:r>
              <w:t>Fernando Mijangos Varas</w:t>
            </w:r>
          </w:p>
        </w:tc>
        <w:tc>
          <w:tcPr>
            <w:tcW w:w="2521" w:type="dxa"/>
          </w:tcPr>
          <w:p w14:paraId="74DEEBC0" w14:textId="77777777" w:rsidR="009D0959" w:rsidRDefault="009D0959" w:rsidP="0048288D">
            <w:r>
              <w:t>NA</w:t>
            </w:r>
          </w:p>
        </w:tc>
      </w:tr>
      <w:tr w:rsidR="009D0959" w:rsidRPr="00C40EAB" w14:paraId="53618BEC" w14:textId="77777777" w:rsidTr="0048288D">
        <w:tc>
          <w:tcPr>
            <w:tcW w:w="3119" w:type="dxa"/>
          </w:tcPr>
          <w:p w14:paraId="569A87FA" w14:textId="75E769E2" w:rsidR="009D0959" w:rsidRDefault="00FB2125" w:rsidP="009D0959">
            <w:pPr>
              <w:pStyle w:val="Listaconvietas"/>
            </w:pPr>
            <w:r>
              <w:t>Se realiza el apartado T17. Se reportan los avances en O5.</w:t>
            </w:r>
          </w:p>
        </w:tc>
        <w:tc>
          <w:tcPr>
            <w:tcW w:w="4678" w:type="dxa"/>
          </w:tcPr>
          <w:p w14:paraId="015F5332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410762AE" w14:textId="77777777" w:rsidR="009D0959" w:rsidRDefault="009D095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D0959" w:rsidRPr="00C40EAB" w14:paraId="37DC6952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041B273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367DE30" w14:textId="77777777" w:rsidR="009D0959" w:rsidRPr="00C40EAB" w:rsidRDefault="009D095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2C3AD4E" w14:textId="77777777" w:rsidR="009D0959" w:rsidRPr="00C40EAB" w:rsidRDefault="009D0959" w:rsidP="0048288D"/>
        </w:tc>
      </w:tr>
    </w:tbl>
    <w:p w14:paraId="1DC13C6B" w14:textId="77777777" w:rsidR="009D0959" w:rsidRPr="00C40EAB" w:rsidRDefault="009D0959" w:rsidP="009D0959">
      <w:pPr>
        <w:pStyle w:val="Ttulo4"/>
      </w:pPr>
      <w:sdt>
        <w:sdtPr>
          <w:id w:val="-1913449593"/>
          <w:placeholder>
            <w:docPart w:val="223ABDCEEFFC429FA45E2922E539A62C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19378F3E" w14:textId="75CD03BC" w:rsidR="009D0959" w:rsidRPr="00C40EAB" w:rsidRDefault="009D0959" w:rsidP="009D0959">
      <w:r>
        <w:t xml:space="preserve">Ante </w:t>
      </w:r>
      <w:r w:rsidR="00FB2125">
        <w:t>las eventualidades de la situación  excepcional por la crisis eléctrica y la huelga que tiene lugar a principios de esta semana, se analizan la repercusión de estos hechos en el proyecto.</w:t>
      </w:r>
    </w:p>
    <w:p w14:paraId="037F041C" w14:textId="77777777" w:rsidR="009D0959" w:rsidRPr="00C40EAB" w:rsidRDefault="009D0959" w:rsidP="009D0959">
      <w:pPr>
        <w:pStyle w:val="Ttulo4"/>
      </w:pPr>
      <w:sdt>
        <w:sdtPr>
          <w:id w:val="1616407077"/>
          <w:placeholder>
            <w:docPart w:val="ADC137CBE3644068AC8B19CB6D86323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3ACD5DB2" w14:textId="2DEE5AF7" w:rsidR="009D0959" w:rsidRPr="00C40EAB" w:rsidRDefault="00FB2125" w:rsidP="009D0959">
      <w:r>
        <w:t>Se retrasan ciertos objetivos y nos comprometemos a intentar avanzar de manera más eficaz en los próximos días para recuperar el tiempo de los últimos días.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3EBC971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3903FFD" w14:textId="77777777" w:rsidR="009D0959" w:rsidRPr="00C40EAB" w:rsidRDefault="009D0959" w:rsidP="0048288D">
            <w:sdt>
              <w:sdtPr>
                <w:id w:val="1930230333"/>
                <w:placeholder>
                  <w:docPart w:val="BA5184098359424986539504B72B84C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7FF3D44D" w14:textId="77777777" w:rsidR="009D0959" w:rsidRPr="00C40EAB" w:rsidRDefault="009D0959" w:rsidP="0048288D">
            <w:sdt>
              <w:sdtPr>
                <w:id w:val="1516193548"/>
                <w:placeholder>
                  <w:docPart w:val="DDA38B0DD9324383BFC8FD694E3D2E9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482496DE" w14:textId="77777777" w:rsidR="009D0959" w:rsidRPr="00C40EAB" w:rsidRDefault="009D0959" w:rsidP="0048288D">
            <w:sdt>
              <w:sdtPr>
                <w:id w:val="-507838627"/>
                <w:placeholder>
                  <w:docPart w:val="CFDA70AD2FB44075BBFFD6CA128BBB45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429C92E" w14:textId="77777777" w:rsidTr="0048288D">
        <w:tc>
          <w:tcPr>
            <w:tcW w:w="3119" w:type="dxa"/>
          </w:tcPr>
          <w:p w14:paraId="63FD4264" w14:textId="2C24830F" w:rsidR="009D0959" w:rsidRDefault="009D0959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05E8EBE5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53AE6371" w14:textId="545C53C8" w:rsidR="009D0959" w:rsidRDefault="00FB2125" w:rsidP="0048288D">
            <w:r>
              <w:t>30</w:t>
            </w:r>
            <w:r w:rsidR="009D0959">
              <w:t>-4-2025</w:t>
            </w:r>
          </w:p>
        </w:tc>
      </w:tr>
    </w:tbl>
    <w:p w14:paraId="3217CF77" w14:textId="77777777" w:rsidR="009D0959" w:rsidRPr="00C40EAB" w:rsidRDefault="009D0959" w:rsidP="009D0959">
      <w:pPr>
        <w:pStyle w:val="Ttulo1"/>
      </w:pPr>
      <w:sdt>
        <w:sdtPr>
          <w:id w:val="41494047"/>
          <w:placeholder>
            <w:docPart w:val="2EE17469DBBE45969DF4EBBD4FF66B6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567ED555" w14:textId="77777777" w:rsidR="009D0959" w:rsidRPr="00C40EAB" w:rsidRDefault="009D0959" w:rsidP="009D0959">
      <w:pPr>
        <w:pStyle w:val="Ttulo4"/>
      </w:pPr>
      <w:r w:rsidRPr="00C40EAB">
        <w:t>Observaciones:</w:t>
      </w:r>
    </w:p>
    <w:p w14:paraId="5ACAF432" w14:textId="12C80CAE" w:rsidR="009D0959" w:rsidRDefault="00CE10E6" w:rsidP="009D0959">
      <w:pPr>
        <w:spacing w:line="240" w:lineRule="auto"/>
      </w:pPr>
      <w:r>
        <w:t>Quede constancia de que los retrasos son debidos a la anulación de clases y la imposibilidad de trabajar con la falta de corriente eléctrica de esos días, lo que precipita la realización de tareas de esta y otras asignaturas</w:t>
      </w:r>
      <w:r w:rsidR="009D0959">
        <w:t>.</w:t>
      </w:r>
      <w:r w:rsidR="009D0959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A965D3" w:rsidRPr="00C40EAB" w14:paraId="7417B5C2" w14:textId="77777777" w:rsidTr="0048288D">
        <w:tc>
          <w:tcPr>
            <w:tcW w:w="7650" w:type="dxa"/>
          </w:tcPr>
          <w:p w14:paraId="260C6FA2" w14:textId="77777777" w:rsidR="00A965D3" w:rsidRPr="00C40EAB" w:rsidRDefault="00A965D3" w:rsidP="0048288D">
            <w:pPr>
              <w:pStyle w:val="Ttulo"/>
            </w:pPr>
            <w:sdt>
              <w:sdtPr>
                <w:id w:val="723950864"/>
                <w:placeholder>
                  <w:docPart w:val="2B8BE45CDFD341AC9E8E765C88925A49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46235605" w14:textId="1B0E9BAD" w:rsidR="00A965D3" w:rsidRPr="00C40EAB" w:rsidRDefault="00A965D3" w:rsidP="0048288D">
            <w:pPr>
              <w:pStyle w:val="Ttulo3"/>
            </w:pPr>
            <w:r>
              <w:t>5</w:t>
            </w:r>
            <w:r w:rsidRPr="00C40EAB">
              <w:t>/</w:t>
            </w:r>
            <w:r>
              <w:t>5</w:t>
            </w:r>
            <w:r w:rsidRPr="00C40EAB">
              <w:t>/2025</w:t>
            </w:r>
          </w:p>
          <w:p w14:paraId="54A7D22F" w14:textId="6E754E21" w:rsidR="00A965D3" w:rsidRPr="00C40EAB" w:rsidRDefault="00A965D3" w:rsidP="0048288D">
            <w:pPr>
              <w:pStyle w:val="Ttulo3"/>
            </w:pPr>
            <w:r>
              <w:t>1</w:t>
            </w:r>
            <w:r>
              <w:t>9</w:t>
            </w:r>
            <w:r>
              <w:t>:</w:t>
            </w:r>
            <w:r>
              <w:t>49</w:t>
            </w:r>
          </w:p>
          <w:p w14:paraId="45374325" w14:textId="25C3E6DA" w:rsidR="00A965D3" w:rsidRPr="00C40EAB" w:rsidRDefault="00A965D3" w:rsidP="0048288D">
            <w:pPr>
              <w:pStyle w:val="Ttulo3"/>
            </w:pPr>
            <w:r>
              <w:t>Biblioteca</w:t>
            </w:r>
            <w:r>
              <w:t xml:space="preserve">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A965D3" w:rsidRPr="00C40EAB" w14:paraId="6F15B70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CA4D314" w14:textId="77777777" w:rsidR="00A965D3" w:rsidRPr="00C40EAB" w:rsidRDefault="00A965D3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6A428CFD" w14:textId="77777777" w:rsidR="00A965D3" w:rsidRPr="00C40EAB" w:rsidRDefault="00A965D3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627C73D" w14:textId="77777777" w:rsidR="00A965D3" w:rsidRPr="00C40EAB" w:rsidRDefault="00A965D3" w:rsidP="0048288D">
            <w:pPr>
              <w:pStyle w:val="Ttulo2"/>
              <w:spacing w:after="80"/>
            </w:pPr>
            <w:sdt>
              <w:sdtPr>
                <w:id w:val="-639034381"/>
                <w:placeholder>
                  <w:docPart w:val="A5914CD0C2204BF2B83F054ADC277BEE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F133645" w14:textId="77777777" w:rsidR="00A965D3" w:rsidRPr="00C40EAB" w:rsidRDefault="00A965D3" w:rsidP="0048288D">
            <w:pPr>
              <w:spacing w:after="80"/>
            </w:pPr>
            <w:r w:rsidRPr="00C40EAB">
              <w:t>Semanal</w:t>
            </w:r>
          </w:p>
        </w:tc>
      </w:tr>
      <w:tr w:rsidR="00A965D3" w:rsidRPr="00C40EAB" w14:paraId="0E0DD2D6" w14:textId="77777777" w:rsidTr="0048288D">
        <w:sdt>
          <w:sdtPr>
            <w:id w:val="1983499322"/>
            <w:placeholder>
              <w:docPart w:val="E44C9D9358E94D44AB888011E7A434AF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2F1A7536" w14:textId="77777777" w:rsidR="00A965D3" w:rsidRPr="00C40EAB" w:rsidRDefault="00A965D3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250F55FC" w14:textId="77777777" w:rsidR="00A965D3" w:rsidRPr="00C40EAB" w:rsidRDefault="00A965D3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8627552" w14:textId="77777777" w:rsidR="00A965D3" w:rsidRPr="00C40EAB" w:rsidRDefault="00A965D3" w:rsidP="0048288D">
            <w:pPr>
              <w:pStyle w:val="Ttulo2"/>
              <w:spacing w:after="80"/>
            </w:pPr>
            <w:sdt>
              <w:sdtPr>
                <w:id w:val="1171994732"/>
                <w:placeholder>
                  <w:docPart w:val="B295D28EF3404F4E974DD348B43A1E6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3B9D49" w14:textId="77777777" w:rsidR="00A965D3" w:rsidRPr="00C40EAB" w:rsidRDefault="00A965D3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A965D3" w:rsidRPr="00C40EAB" w14:paraId="57500AFA" w14:textId="77777777" w:rsidTr="0048288D">
        <w:tc>
          <w:tcPr>
            <w:tcW w:w="1998" w:type="dxa"/>
            <w:tcMar>
              <w:top w:w="144" w:type="dxa"/>
            </w:tcMar>
          </w:tcPr>
          <w:p w14:paraId="435E2300" w14:textId="77777777" w:rsidR="00A965D3" w:rsidRPr="00C40EAB" w:rsidRDefault="00A965D3" w:rsidP="0048288D">
            <w:pPr>
              <w:pStyle w:val="Ttulo2"/>
            </w:pPr>
            <w:sdt>
              <w:sdtPr>
                <w:id w:val="-905611257"/>
                <w:placeholder>
                  <w:docPart w:val="B341E81DECD44CBF9D3C667028C0AA5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D7186E1" w14:textId="77777777" w:rsidR="00A965D3" w:rsidRPr="00C40EAB" w:rsidRDefault="00A965D3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A965D3" w:rsidRPr="00C40EAB" w14:paraId="08222B27" w14:textId="77777777" w:rsidTr="0048288D">
        <w:tc>
          <w:tcPr>
            <w:tcW w:w="1998" w:type="dxa"/>
          </w:tcPr>
          <w:p w14:paraId="34C1FD3A" w14:textId="77777777" w:rsidR="00A965D3" w:rsidRPr="00C40EAB" w:rsidRDefault="00A965D3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111C5CD6" w14:textId="2789C6EC" w:rsidR="00A965D3" w:rsidRPr="00C40EAB" w:rsidRDefault="00A965D3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>
              <w:t>6</w:t>
            </w:r>
            <w:r w:rsidR="009C2247">
              <w:t>.</w:t>
            </w:r>
          </w:p>
        </w:tc>
      </w:tr>
    </w:tbl>
    <w:p w14:paraId="21DE2D7E" w14:textId="77777777" w:rsidR="00A965D3" w:rsidRPr="00C40EAB" w:rsidRDefault="00A965D3" w:rsidP="00A965D3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A965D3" w:rsidRPr="00C40EAB" w14:paraId="44DD7A6D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38408B2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B4E9145" w14:textId="77777777" w:rsidR="00A965D3" w:rsidRPr="00C40EAB" w:rsidRDefault="00A965D3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7027E086" w14:textId="77777777" w:rsidR="00A965D3" w:rsidRPr="00C40EAB" w:rsidRDefault="00A965D3" w:rsidP="0048288D"/>
        </w:tc>
      </w:tr>
    </w:tbl>
    <w:p w14:paraId="7FAE8A46" w14:textId="77777777" w:rsidR="00A965D3" w:rsidRPr="00C40EAB" w:rsidRDefault="00A965D3" w:rsidP="00A965D3">
      <w:pPr>
        <w:pStyle w:val="Ttulo4"/>
      </w:pPr>
      <w:sdt>
        <w:sdtPr>
          <w:id w:val="321295"/>
          <w:placeholder>
            <w:docPart w:val="F5C2F284B5574E1390AA849F0F706426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65FBA819" w14:textId="77777777" w:rsidR="00A965D3" w:rsidRPr="00C40EAB" w:rsidRDefault="00A965D3" w:rsidP="00A965D3">
      <w:r>
        <w:t>Se supervisa el avance del proyecto</w:t>
      </w:r>
    </w:p>
    <w:p w14:paraId="026CACEA" w14:textId="77777777" w:rsidR="00A965D3" w:rsidRPr="00C40EAB" w:rsidRDefault="00A965D3" w:rsidP="00A965D3">
      <w:pPr>
        <w:pStyle w:val="Ttulo4"/>
      </w:pPr>
      <w:sdt>
        <w:sdtPr>
          <w:id w:val="-1664147724"/>
          <w:placeholder>
            <w:docPart w:val="F6B98EB123AD43D78151132D48809AD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E323AB7" w14:textId="77777777" w:rsidR="00A965D3" w:rsidRPr="00C40EAB" w:rsidRDefault="00A965D3" w:rsidP="00A965D3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CDD0CF5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080350AF" w14:textId="77777777" w:rsidR="00A965D3" w:rsidRPr="00C40EAB" w:rsidRDefault="00A965D3" w:rsidP="0048288D">
            <w:sdt>
              <w:sdtPr>
                <w:id w:val="-1315482626"/>
                <w:placeholder>
                  <w:docPart w:val="F66D20C3141B4B8C87F47B91400CB474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23AF7A9" w14:textId="77777777" w:rsidR="00A965D3" w:rsidRPr="00C40EAB" w:rsidRDefault="00A965D3" w:rsidP="0048288D">
            <w:sdt>
              <w:sdtPr>
                <w:id w:val="-1910143726"/>
                <w:placeholder>
                  <w:docPart w:val="1E8775BF25E947EFB78C2ED37730620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3BB6B5" w14:textId="77777777" w:rsidR="00A965D3" w:rsidRPr="00C40EAB" w:rsidRDefault="00A965D3" w:rsidP="0048288D">
            <w:sdt>
              <w:sdtPr>
                <w:id w:val="1644535948"/>
                <w:placeholder>
                  <w:docPart w:val="6038F132DA2F49CF84A428AB97BDF79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7B9F71A4" w14:textId="77777777" w:rsidTr="0048288D">
        <w:tc>
          <w:tcPr>
            <w:tcW w:w="3119" w:type="dxa"/>
          </w:tcPr>
          <w:p w14:paraId="3746DD42" w14:textId="58CEE448" w:rsidR="00A965D3" w:rsidRPr="00C40EAB" w:rsidRDefault="009C2247" w:rsidP="0048288D">
            <w:pPr>
              <w:pStyle w:val="Listaconvietas"/>
              <w:spacing w:after="80"/>
            </w:pPr>
            <w:r>
              <w:t>Se crean texturas para numerosos recursos, se areglan ciertos problemas con determinados comandos y acciones, se modifica la historia del juego para amoldarla y la realidad del proyecto.</w:t>
            </w:r>
          </w:p>
        </w:tc>
        <w:tc>
          <w:tcPr>
            <w:tcW w:w="4678" w:type="dxa"/>
          </w:tcPr>
          <w:p w14:paraId="34A3070B" w14:textId="5634A642" w:rsidR="00A965D3" w:rsidRPr="00C40EAB" w:rsidRDefault="00A965D3" w:rsidP="0048288D">
            <w:pPr>
              <w:spacing w:after="80"/>
            </w:pPr>
            <w:r>
              <w:t>Raquel Anguita Martínez de Velasco</w:t>
            </w:r>
            <w:r w:rsidR="009C2247">
              <w:t>, Irene García Ramirez</w:t>
            </w:r>
          </w:p>
        </w:tc>
        <w:tc>
          <w:tcPr>
            <w:tcW w:w="2521" w:type="dxa"/>
          </w:tcPr>
          <w:p w14:paraId="6D51F135" w14:textId="77777777" w:rsidR="00A965D3" w:rsidRPr="00C40EAB" w:rsidRDefault="00A965D3" w:rsidP="0048288D">
            <w:pPr>
              <w:spacing w:after="80"/>
            </w:pPr>
            <w:r>
              <w:t>NA</w:t>
            </w:r>
          </w:p>
        </w:tc>
      </w:tr>
      <w:tr w:rsidR="00A965D3" w:rsidRPr="00C40EAB" w14:paraId="16C044BC" w14:textId="77777777" w:rsidTr="0048288D">
        <w:tc>
          <w:tcPr>
            <w:tcW w:w="3119" w:type="dxa"/>
          </w:tcPr>
          <w:p w14:paraId="40659286" w14:textId="132A6979" w:rsidR="00A965D3" w:rsidRDefault="009C2247" w:rsidP="00A965D3">
            <w:pPr>
              <w:pStyle w:val="Listaconvietas"/>
            </w:pPr>
            <w:r>
              <w:t>Se entrega el objetivo O3 con su correspondientes pruebas y el T16.</w:t>
            </w:r>
            <w:r w:rsidR="00CF36A2">
              <w:t xml:space="preserve"> Menú y texturas son mejoradas e implementadas con funcionalidad completa.</w:t>
            </w:r>
          </w:p>
        </w:tc>
        <w:tc>
          <w:tcPr>
            <w:tcW w:w="4678" w:type="dxa"/>
          </w:tcPr>
          <w:p w14:paraId="13B2EEA2" w14:textId="77777777" w:rsidR="00A965D3" w:rsidRDefault="00A965D3" w:rsidP="0048288D">
            <w:r>
              <w:t>Fernando Mijangos Varas</w:t>
            </w:r>
          </w:p>
        </w:tc>
        <w:tc>
          <w:tcPr>
            <w:tcW w:w="2521" w:type="dxa"/>
          </w:tcPr>
          <w:p w14:paraId="5279690F" w14:textId="77777777" w:rsidR="00A965D3" w:rsidRDefault="00A965D3" w:rsidP="0048288D">
            <w:r>
              <w:t>NA</w:t>
            </w:r>
          </w:p>
        </w:tc>
      </w:tr>
      <w:tr w:rsidR="00A965D3" w:rsidRPr="00C40EAB" w14:paraId="249F48D9" w14:textId="77777777" w:rsidTr="0048288D">
        <w:tc>
          <w:tcPr>
            <w:tcW w:w="3119" w:type="dxa"/>
          </w:tcPr>
          <w:p w14:paraId="6919A36E" w14:textId="0C100F7C" w:rsidR="00A965D3" w:rsidRDefault="009C2247" w:rsidP="00A965D3">
            <w:pPr>
              <w:pStyle w:val="Listaconvietas"/>
            </w:pPr>
            <w:r>
              <w:t>Se implementa la parte correspondiente de T16, se termina de manera definitiva el módulo de animaciones, siendo ahora personalizables.</w:t>
            </w:r>
          </w:p>
        </w:tc>
        <w:tc>
          <w:tcPr>
            <w:tcW w:w="4678" w:type="dxa"/>
          </w:tcPr>
          <w:p w14:paraId="179FA993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6339347B" w14:textId="77777777" w:rsidR="00A965D3" w:rsidRDefault="00A965D3" w:rsidP="0048288D">
            <w:r>
              <w:t>NA</w:t>
            </w:r>
          </w:p>
        </w:tc>
      </w:tr>
      <w:tr w:rsidR="00CF36A2" w:rsidRPr="00C40EAB" w14:paraId="1DD94504" w14:textId="77777777" w:rsidTr="0048288D">
        <w:tc>
          <w:tcPr>
            <w:tcW w:w="3119" w:type="dxa"/>
          </w:tcPr>
          <w:p w14:paraId="5426B5C0" w14:textId="6ABE35F3" w:rsidR="00CF36A2" w:rsidRDefault="00CF36A2" w:rsidP="00A965D3">
            <w:pPr>
              <w:pStyle w:val="Listaconvietas"/>
            </w:pPr>
            <w:r>
              <w:t>Se arreglan un problema recurrente del denominado “last command”,  que llevaba dando errores desde tiempos muy lejanos.</w:t>
            </w:r>
          </w:p>
        </w:tc>
        <w:tc>
          <w:tcPr>
            <w:tcW w:w="4678" w:type="dxa"/>
          </w:tcPr>
          <w:p w14:paraId="6C1756B2" w14:textId="4307627D" w:rsidR="00CF36A2" w:rsidRDefault="00CF36A2" w:rsidP="0048288D">
            <w:r>
              <w:t>Fernando Mijangos Varas, Saúl López Romero</w:t>
            </w:r>
          </w:p>
        </w:tc>
        <w:tc>
          <w:tcPr>
            <w:tcW w:w="2521" w:type="dxa"/>
          </w:tcPr>
          <w:p w14:paraId="5665E399" w14:textId="16688473" w:rsidR="00CF36A2" w:rsidRDefault="00CF36A2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A965D3" w:rsidRPr="00C40EAB" w14:paraId="3E6F9394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DBA7178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49FCAC1" w14:textId="77777777" w:rsidR="00A965D3" w:rsidRPr="00C40EAB" w:rsidRDefault="00A965D3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13236DD" w14:textId="77777777" w:rsidR="00A965D3" w:rsidRPr="00C40EAB" w:rsidRDefault="00A965D3" w:rsidP="0048288D"/>
        </w:tc>
      </w:tr>
    </w:tbl>
    <w:p w14:paraId="597D5FB1" w14:textId="77777777" w:rsidR="00A965D3" w:rsidRPr="00C40EAB" w:rsidRDefault="00A965D3" w:rsidP="00A965D3">
      <w:pPr>
        <w:pStyle w:val="Ttulo4"/>
      </w:pPr>
      <w:sdt>
        <w:sdtPr>
          <w:id w:val="-1898040718"/>
          <w:placeholder>
            <w:docPart w:val="D57C5636DFF745F88434AECFC2135C13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39CCFBB8" w14:textId="77777777" w:rsidR="00A965D3" w:rsidRPr="00C40EAB" w:rsidRDefault="00A965D3" w:rsidP="00A965D3">
      <w:r>
        <w:t>Ante el volumen de trabajo de esta iteración, se decide aplzar ciertos objetivos opcionales y extender algunos objetivos principales, para garantizar la implementación de los mismos.</w:t>
      </w:r>
    </w:p>
    <w:p w14:paraId="07E18356" w14:textId="77777777" w:rsidR="00A965D3" w:rsidRPr="00C40EAB" w:rsidRDefault="00A965D3" w:rsidP="00A965D3">
      <w:pPr>
        <w:pStyle w:val="Ttulo4"/>
      </w:pPr>
      <w:sdt>
        <w:sdtPr>
          <w:id w:val="-2074965037"/>
          <w:placeholder>
            <w:docPart w:val="6C75ACCDAE5F4C49BC413017C6C06DE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71782446" w14:textId="77777777" w:rsidR="00A965D3" w:rsidRPr="00C40EAB" w:rsidRDefault="00A965D3" w:rsidP="00A965D3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DACA96D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9148DD0" w14:textId="77777777" w:rsidR="00A965D3" w:rsidRPr="00C40EAB" w:rsidRDefault="00A965D3" w:rsidP="0048288D">
            <w:sdt>
              <w:sdtPr>
                <w:id w:val="-2003884542"/>
                <w:placeholder>
                  <w:docPart w:val="3E3348D4FD3E412A8406CBA255B5D93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4912C1F" w14:textId="77777777" w:rsidR="00A965D3" w:rsidRPr="00C40EAB" w:rsidRDefault="00A965D3" w:rsidP="0048288D">
            <w:sdt>
              <w:sdtPr>
                <w:id w:val="1551191953"/>
                <w:placeholder>
                  <w:docPart w:val="85852C8BDD004FDB96B21D73FDB6BC4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05666A6" w14:textId="77777777" w:rsidR="00A965D3" w:rsidRPr="00C40EAB" w:rsidRDefault="00A965D3" w:rsidP="0048288D">
            <w:sdt>
              <w:sdtPr>
                <w:id w:val="-887798649"/>
                <w:placeholder>
                  <w:docPart w:val="31B05B8704AA49DCBC8180ED7719FF0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6071AA9D" w14:textId="77777777" w:rsidTr="0048288D">
        <w:tc>
          <w:tcPr>
            <w:tcW w:w="3119" w:type="dxa"/>
          </w:tcPr>
          <w:p w14:paraId="53EC7A23" w14:textId="77777777" w:rsidR="00A965D3" w:rsidRDefault="00A965D3" w:rsidP="0048288D">
            <w:pPr>
              <w:pStyle w:val="Listaconvietas"/>
            </w:pPr>
            <w:r>
              <w:t>Se actualiza el  diagrama de Gantt</w:t>
            </w:r>
          </w:p>
        </w:tc>
        <w:tc>
          <w:tcPr>
            <w:tcW w:w="4678" w:type="dxa"/>
          </w:tcPr>
          <w:p w14:paraId="32166BC1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21309931" w14:textId="77777777" w:rsidR="00A965D3" w:rsidRDefault="00A965D3" w:rsidP="0048288D">
            <w:r>
              <w:t>22-4-2025</w:t>
            </w:r>
          </w:p>
        </w:tc>
      </w:tr>
    </w:tbl>
    <w:p w14:paraId="03AB439F" w14:textId="77777777" w:rsidR="00A965D3" w:rsidRPr="00C40EAB" w:rsidRDefault="00A965D3" w:rsidP="00A965D3">
      <w:pPr>
        <w:pStyle w:val="Ttulo1"/>
      </w:pPr>
      <w:sdt>
        <w:sdtPr>
          <w:id w:val="1028907512"/>
          <w:placeholder>
            <w:docPart w:val="E81D117D303543B7B8789F4CEF34CD5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5C4DE488" w14:textId="77777777" w:rsidR="00A965D3" w:rsidRPr="00C40EAB" w:rsidRDefault="00A965D3" w:rsidP="00A965D3">
      <w:pPr>
        <w:pStyle w:val="Ttulo4"/>
      </w:pPr>
      <w:r w:rsidRPr="00C40EAB">
        <w:t>Observaciones:</w:t>
      </w:r>
    </w:p>
    <w:p w14:paraId="334510F8" w14:textId="77777777" w:rsidR="00A965D3" w:rsidRDefault="00A965D3" w:rsidP="00A965D3">
      <w:pPr>
        <w:spacing w:line="240" w:lineRule="auto"/>
      </w:pPr>
      <w:r>
        <w:t>Nada que denotar.</w:t>
      </w:r>
      <w:r>
        <w:br w:type="page"/>
      </w:r>
    </w:p>
    <w:p w14:paraId="15507DD6" w14:textId="77777777" w:rsidR="002B2D13" w:rsidRPr="009108D5" w:rsidRDefault="002B2D13"/>
    <w:sectPr w:rsidR="002B2D13" w:rsidRPr="009108D5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3E175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21771"/>
    <w:rsid w:val="00047BA6"/>
    <w:rsid w:val="00057DE5"/>
    <w:rsid w:val="000772A4"/>
    <w:rsid w:val="00086752"/>
    <w:rsid w:val="0019081F"/>
    <w:rsid w:val="001E0877"/>
    <w:rsid w:val="002219F2"/>
    <w:rsid w:val="00222B7B"/>
    <w:rsid w:val="00231DA9"/>
    <w:rsid w:val="002502C1"/>
    <w:rsid w:val="002B0675"/>
    <w:rsid w:val="002B2D13"/>
    <w:rsid w:val="002C4E22"/>
    <w:rsid w:val="002E1276"/>
    <w:rsid w:val="00330620"/>
    <w:rsid w:val="00346916"/>
    <w:rsid w:val="0034721D"/>
    <w:rsid w:val="003831C5"/>
    <w:rsid w:val="00386135"/>
    <w:rsid w:val="003A5206"/>
    <w:rsid w:val="003D5BF7"/>
    <w:rsid w:val="003F257D"/>
    <w:rsid w:val="004320DE"/>
    <w:rsid w:val="004C7EE0"/>
    <w:rsid w:val="00522CC5"/>
    <w:rsid w:val="00545F97"/>
    <w:rsid w:val="005961D7"/>
    <w:rsid w:val="005A7328"/>
    <w:rsid w:val="005E3D6B"/>
    <w:rsid w:val="006344A8"/>
    <w:rsid w:val="0063533C"/>
    <w:rsid w:val="0065018E"/>
    <w:rsid w:val="00660EF4"/>
    <w:rsid w:val="006B5235"/>
    <w:rsid w:val="006E35D8"/>
    <w:rsid w:val="00734EEC"/>
    <w:rsid w:val="0078672B"/>
    <w:rsid w:val="007B7B3D"/>
    <w:rsid w:val="007C7FD4"/>
    <w:rsid w:val="007F04FA"/>
    <w:rsid w:val="00846A84"/>
    <w:rsid w:val="008A2321"/>
    <w:rsid w:val="008C5698"/>
    <w:rsid w:val="008D353B"/>
    <w:rsid w:val="008E5D00"/>
    <w:rsid w:val="00902C65"/>
    <w:rsid w:val="009108D5"/>
    <w:rsid w:val="00931202"/>
    <w:rsid w:val="0096055F"/>
    <w:rsid w:val="00965F0A"/>
    <w:rsid w:val="00994DB4"/>
    <w:rsid w:val="0099655D"/>
    <w:rsid w:val="009A3D62"/>
    <w:rsid w:val="009C2247"/>
    <w:rsid w:val="009D0959"/>
    <w:rsid w:val="009E4FAA"/>
    <w:rsid w:val="00A63DAF"/>
    <w:rsid w:val="00A6493F"/>
    <w:rsid w:val="00A815C8"/>
    <w:rsid w:val="00A95464"/>
    <w:rsid w:val="00A965D3"/>
    <w:rsid w:val="00AB0A7E"/>
    <w:rsid w:val="00AC0C43"/>
    <w:rsid w:val="00AD0515"/>
    <w:rsid w:val="00B45062"/>
    <w:rsid w:val="00B7033E"/>
    <w:rsid w:val="00BE126C"/>
    <w:rsid w:val="00BE26BD"/>
    <w:rsid w:val="00C07994"/>
    <w:rsid w:val="00C40EAB"/>
    <w:rsid w:val="00C50AF0"/>
    <w:rsid w:val="00CC5DF2"/>
    <w:rsid w:val="00CE10E6"/>
    <w:rsid w:val="00CE3CAD"/>
    <w:rsid w:val="00CF36A2"/>
    <w:rsid w:val="00D13577"/>
    <w:rsid w:val="00D60069"/>
    <w:rsid w:val="00D62E01"/>
    <w:rsid w:val="00D661EE"/>
    <w:rsid w:val="00D771ED"/>
    <w:rsid w:val="00DE29CA"/>
    <w:rsid w:val="00DE65DD"/>
    <w:rsid w:val="00E048B4"/>
    <w:rsid w:val="00E04E97"/>
    <w:rsid w:val="00E96121"/>
    <w:rsid w:val="00EB670E"/>
    <w:rsid w:val="00EF4280"/>
    <w:rsid w:val="00F24F32"/>
    <w:rsid w:val="00F434DD"/>
    <w:rsid w:val="00FB2125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16"/>
    <w:pPr>
      <w:spacing w:line="216" w:lineRule="auto"/>
    </w:pPr>
    <w:rPr>
      <w:noProof/>
    </w:rPr>
  </w:style>
  <w:style w:type="paragraph" w:styleId="Ttulo1">
    <w:name w:val="heading 1"/>
    <w:basedOn w:val="Normal"/>
    <w:link w:val="Ttulo1C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A3D62"/>
    <w:rPr>
      <w:rFonts w:asciiTheme="majorHAnsi" w:eastAsiaTheme="majorEastAsia" w:hAnsiTheme="majorHAnsi" w:cs="Arial"/>
      <w:b/>
      <w:bCs/>
      <w:i/>
      <w:noProof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3D62"/>
    <w:rPr>
      <w:rFonts w:asciiTheme="majorHAnsi" w:eastAsiaTheme="majorEastAsia" w:hAnsiTheme="majorHAnsi" w:cs="Arial"/>
      <w:b/>
      <w:bCs/>
      <w:iCs/>
      <w:noProof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A3D62"/>
    <w:rPr>
      <w:rFonts w:asciiTheme="majorHAnsi" w:eastAsiaTheme="majorEastAsia" w:hAnsiTheme="majorHAnsi"/>
      <w:b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6BCB58AE977643E6896A9CB109BA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BFD7-C4F4-4429-A2A3-15D933A6CD30}"/>
      </w:docPartPr>
      <w:docPartBody>
        <w:p w:rsidR="00B87535" w:rsidRDefault="00B87535" w:rsidP="00B87535">
          <w:pPr>
            <w:pStyle w:val="6BCB58AE977643E6896A9CB109BAED8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112805D9EE5A49698CFE9DA3893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77B4-B7A8-4D4D-AE8F-6CD9CFE9B432}"/>
      </w:docPartPr>
      <w:docPartBody>
        <w:p w:rsidR="00B87535" w:rsidRDefault="00B87535" w:rsidP="00B87535">
          <w:pPr>
            <w:pStyle w:val="112805D9EE5A49698CFE9DA3893AC5DA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0DDD232D4A04220910104E7CE12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A241-3E4A-4D24-A55F-F56E60DF886E}"/>
      </w:docPartPr>
      <w:docPartBody>
        <w:p w:rsidR="00B87535" w:rsidRDefault="00B87535" w:rsidP="00B87535">
          <w:pPr>
            <w:pStyle w:val="E0DDD232D4A04220910104E7CE125BF2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C9E8109A4ACD4D25B3E74911EC70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C219-AC1C-417A-BF12-12DC4BC6EBE6}"/>
      </w:docPartPr>
      <w:docPartBody>
        <w:p w:rsidR="00B87535" w:rsidRDefault="00B87535" w:rsidP="00B87535">
          <w:pPr>
            <w:pStyle w:val="C9E8109A4ACD4D25B3E74911EC70E1C2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C5C04953BE2048148DA30F77C518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708AF-D9C1-47B2-BFE2-1B85A4174D5D}"/>
      </w:docPartPr>
      <w:docPartBody>
        <w:p w:rsidR="00B87535" w:rsidRDefault="00B87535" w:rsidP="00B87535">
          <w:pPr>
            <w:pStyle w:val="C5C04953BE2048148DA30F77C5182547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963BC0B2432D4D439E55D3E0572D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04C0B-977A-4915-A940-397D2BB31BFD}"/>
      </w:docPartPr>
      <w:docPartBody>
        <w:p w:rsidR="00B87535" w:rsidRDefault="00B87535" w:rsidP="00B87535">
          <w:pPr>
            <w:pStyle w:val="963BC0B2432D4D439E55D3E0572D7BA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B7CDD387DDA44195A9BC155A3E77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4DB4-51BA-45E8-9963-A34D1A4CD8E3}"/>
      </w:docPartPr>
      <w:docPartBody>
        <w:p w:rsidR="00B87535" w:rsidRDefault="00B87535" w:rsidP="00B87535">
          <w:pPr>
            <w:pStyle w:val="B7CDD387DDA44195A9BC155A3E77D330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50B6B03FDBE04FF697D47191E6C3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8ED36-8EF9-49D7-9D25-CD8D7ADAC282}"/>
      </w:docPartPr>
      <w:docPartBody>
        <w:p w:rsidR="00B87535" w:rsidRDefault="00B87535" w:rsidP="00B87535">
          <w:pPr>
            <w:pStyle w:val="50B6B03FDBE04FF697D47191E6C3C5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6DD22BB6AF9E4BF98810D61D0E81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CB1A9-7D2A-4CE4-8A51-E336A59397CE}"/>
      </w:docPartPr>
      <w:docPartBody>
        <w:p w:rsidR="00B87535" w:rsidRDefault="00B87535" w:rsidP="00B87535">
          <w:pPr>
            <w:pStyle w:val="6DD22BB6AF9E4BF98810D61D0E819007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274E20EBC8439BB73EB9946289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4435-52A6-474B-8D8F-D17356C035B0}"/>
      </w:docPartPr>
      <w:docPartBody>
        <w:p w:rsidR="00B87535" w:rsidRDefault="00B87535" w:rsidP="00B87535">
          <w:pPr>
            <w:pStyle w:val="60274E20EBC8439BB73EB99462893CF3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946754515C6D4A08B519931CD2F4C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C64B-5BA7-4BDC-BAD5-694B5B1433D3}"/>
      </w:docPartPr>
      <w:docPartBody>
        <w:p w:rsidR="00B87535" w:rsidRDefault="00B87535" w:rsidP="00B87535">
          <w:pPr>
            <w:pStyle w:val="946754515C6D4A08B519931CD2F4C2BB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E4DBE169F3543EB93893FF2B138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9E3B0-381B-4652-88E3-03D8052E2BD0}"/>
      </w:docPartPr>
      <w:docPartBody>
        <w:p w:rsidR="00B87535" w:rsidRDefault="00B87535" w:rsidP="00B87535">
          <w:pPr>
            <w:pStyle w:val="4E4DBE169F3543EB93893FF2B13892B8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78C561CB149C48DA9C2B0093264C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01CA-4061-433E-B447-84A78FADB2BA}"/>
      </w:docPartPr>
      <w:docPartBody>
        <w:p w:rsidR="00B87535" w:rsidRDefault="00B87535" w:rsidP="00B87535">
          <w:pPr>
            <w:pStyle w:val="78C561CB149C48DA9C2B0093264C5D9F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FC4B8489CD8C4DE684E8D1C4C547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FDF7-6EE7-482B-B247-7993F6B57154}"/>
      </w:docPartPr>
      <w:docPartBody>
        <w:p w:rsidR="00B87535" w:rsidRDefault="00B87535" w:rsidP="00B87535">
          <w:pPr>
            <w:pStyle w:val="FC4B8489CD8C4DE684E8D1C4C547C9CC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0D61D75CCC494387AC24DE8EE03B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4E81-7447-4490-A58B-5C643D073740}"/>
      </w:docPartPr>
      <w:docPartBody>
        <w:p w:rsidR="00B87535" w:rsidRDefault="00B87535" w:rsidP="00B87535">
          <w:pPr>
            <w:pStyle w:val="0D61D75CCC494387AC24DE8EE03B10F0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A6B0CDC93E564BBA87F811A33B00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F9D7-DDFE-469D-A610-DDFCF523DD6D}"/>
      </w:docPartPr>
      <w:docPartBody>
        <w:p w:rsidR="00B87535" w:rsidRDefault="00B87535" w:rsidP="00B87535">
          <w:pPr>
            <w:pStyle w:val="A6B0CDC93E564BBA87F811A33B003FDF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6BF9DCB1885463A8810E611174C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381F-EFE0-4747-963B-ACC2246365F9}"/>
      </w:docPartPr>
      <w:docPartBody>
        <w:p w:rsidR="00B87535" w:rsidRDefault="00B87535" w:rsidP="00B87535">
          <w:pPr>
            <w:pStyle w:val="F6BF9DCB1885463A8810E611174C6D3A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F6255F4FF604425950A5D9DD407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5E61A-674D-4604-B0F7-A7EF1879DD8C}"/>
      </w:docPartPr>
      <w:docPartBody>
        <w:p w:rsidR="00B87535" w:rsidRDefault="00B87535" w:rsidP="00B87535">
          <w:pPr>
            <w:pStyle w:val="FF6255F4FF604425950A5D9DD4073E2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355D4D6E6644F9297172E7BD1E3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E2D3-2D66-4A47-AAEC-D53A363791D3}"/>
      </w:docPartPr>
      <w:docPartBody>
        <w:p w:rsidR="00B87535" w:rsidRDefault="00B87535" w:rsidP="00B87535">
          <w:pPr>
            <w:pStyle w:val="6355D4D6E6644F9297172E7BD1E3F162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A10A67562FE44B9397240CE4F4A9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F678-9256-4CE5-84A5-CEB56633DA62}"/>
      </w:docPartPr>
      <w:docPartBody>
        <w:p w:rsidR="00B87535" w:rsidRDefault="00B87535" w:rsidP="00B87535">
          <w:pPr>
            <w:pStyle w:val="A10A67562FE44B9397240CE4F4A918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BC266945DF684EA8B18D4BED2952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8A2D-BEFA-435E-A5DC-09AC77D59A31}"/>
      </w:docPartPr>
      <w:docPartBody>
        <w:p w:rsidR="00B87535" w:rsidRDefault="00B87535" w:rsidP="00B87535">
          <w:pPr>
            <w:pStyle w:val="BC266945DF684EA8B18D4BED2952ABA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7F6B77CADCA403085326BA70B0C7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64374-E9EE-4BD5-B623-DD4F3CBF24BF}"/>
      </w:docPartPr>
      <w:docPartBody>
        <w:p w:rsidR="00B87535" w:rsidRDefault="00B87535" w:rsidP="00B87535">
          <w:pPr>
            <w:pStyle w:val="47F6B77CADCA403085326BA70B0C77D0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F4C31E7735364EB1BD86CFBA4A30C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F35E-A9C2-4797-8F5B-69DCF662F9F1}"/>
      </w:docPartPr>
      <w:docPartBody>
        <w:p w:rsidR="00B87535" w:rsidRDefault="00B87535" w:rsidP="00B87535">
          <w:pPr>
            <w:pStyle w:val="F4C31E7735364EB1BD86CFBA4A30C932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2904EB8784447EC9A937204152A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21957-4280-4BF0-A9CF-91A4106038B1}"/>
      </w:docPartPr>
      <w:docPartBody>
        <w:p w:rsidR="00B87535" w:rsidRDefault="00B87535" w:rsidP="00B87535">
          <w:pPr>
            <w:pStyle w:val="F2904EB8784447EC9A937204152ABA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2DD40F87B924E43A1A399956D60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A0B4-2047-43FC-82D9-961821B433E0}"/>
      </w:docPartPr>
      <w:docPartBody>
        <w:p w:rsidR="00B87535" w:rsidRDefault="00B87535" w:rsidP="00B87535">
          <w:pPr>
            <w:pStyle w:val="62DD40F87B924E43A1A399956D6001E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F391014FDFEE411AAC3F44EAEE849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B577-BF23-480D-B243-EC190DDB0A2C}"/>
      </w:docPartPr>
      <w:docPartBody>
        <w:p w:rsidR="00B87535" w:rsidRDefault="00B87535" w:rsidP="00B87535">
          <w:pPr>
            <w:pStyle w:val="F391014FDFEE411AAC3F44EAEE8497B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0C1F9D523C8D4CB082CC3793A5B7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311C-8679-4729-B7F2-06D7D6CDCCA3}"/>
      </w:docPartPr>
      <w:docPartBody>
        <w:p w:rsidR="00B87535" w:rsidRDefault="00B87535" w:rsidP="00B87535">
          <w:pPr>
            <w:pStyle w:val="0C1F9D523C8D4CB082CC3793A5B7621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06FD13A88EC141B5930AD574B0F2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E3974-B80F-4DE5-B3F1-1F7CAFFEEEA0}"/>
      </w:docPartPr>
      <w:docPartBody>
        <w:p w:rsidR="00B87535" w:rsidRDefault="00B87535" w:rsidP="00B87535">
          <w:pPr>
            <w:pStyle w:val="06FD13A88EC141B5930AD574B0F2B8CD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E93C1CC0B04ABD9410888ABA04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EE49A-8EC5-40BC-AC29-9EC3C1D3C31B}"/>
      </w:docPartPr>
      <w:docPartBody>
        <w:p w:rsidR="00B87535" w:rsidRDefault="00B87535" w:rsidP="00B87535">
          <w:pPr>
            <w:pStyle w:val="C1E93C1CC0B04ABD9410888ABA048F41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DFAF22832B4A38A0B1848C92BF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8ACE-6371-4CFD-863D-B077B3AD9498}"/>
      </w:docPartPr>
      <w:docPartBody>
        <w:p w:rsidR="00B87535" w:rsidRDefault="00B87535" w:rsidP="00B87535">
          <w:pPr>
            <w:pStyle w:val="E4DFAF22832B4A38A0B1848C92BFCE81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896094DC385140388D9550AC2C19B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E15AB-8925-490F-85E7-032115EE6E60}"/>
      </w:docPartPr>
      <w:docPartBody>
        <w:p w:rsidR="00B87535" w:rsidRDefault="00B87535" w:rsidP="00B87535">
          <w:pPr>
            <w:pStyle w:val="896094DC385140388D9550AC2C19BD7C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9500B55FEFE4CDCB8FE9A4DAAA5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19E5-E713-426C-81E0-1175727FEA9C}"/>
      </w:docPartPr>
      <w:docPartBody>
        <w:p w:rsidR="00B87535" w:rsidRDefault="00B87535" w:rsidP="00B87535">
          <w:pPr>
            <w:pStyle w:val="79500B55FEFE4CDCB8FE9A4DAAA54D13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7C3D0E74C89E47528A39F6C9E59CF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15029-12E2-4044-B07D-22252011F1CD}"/>
      </w:docPartPr>
      <w:docPartBody>
        <w:p w:rsidR="00B87535" w:rsidRDefault="00B87535" w:rsidP="00B87535">
          <w:pPr>
            <w:pStyle w:val="7C3D0E74C89E47528A39F6C9E59CFC1D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E53DC6C0453449E92C1DFD08B4B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AB16-DA8B-413F-B710-27A771644E52}"/>
      </w:docPartPr>
      <w:docPartBody>
        <w:p w:rsidR="00B87535" w:rsidRDefault="00B87535" w:rsidP="00B87535">
          <w:pPr>
            <w:pStyle w:val="3E53DC6C0453449E92C1DFD08B4B001E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1BACBDE148604EA4BA061E4B920C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A565-7318-480A-BB52-E16B1369ECE4}"/>
      </w:docPartPr>
      <w:docPartBody>
        <w:p w:rsidR="00B87535" w:rsidRDefault="00B87535" w:rsidP="00B87535">
          <w:pPr>
            <w:pStyle w:val="1BACBDE148604EA4BA061E4B920C655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BEF940CEC0C4A4EB15B75062234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9F2A-9DA3-4B10-A0E5-C6C687FDC435}"/>
      </w:docPartPr>
      <w:docPartBody>
        <w:p w:rsidR="00B87535" w:rsidRDefault="00B87535" w:rsidP="00B87535">
          <w:pPr>
            <w:pStyle w:val="DBEF940CEC0C4A4EB15B750622344A7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85A55040FA774CB2B34828B60BB56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CA649-6333-4DA8-885D-1E9583B94700}"/>
      </w:docPartPr>
      <w:docPartBody>
        <w:p w:rsidR="00B87535" w:rsidRDefault="00B87535" w:rsidP="00B87535">
          <w:pPr>
            <w:pStyle w:val="85A55040FA774CB2B34828B60BB56408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7C08505C79B140879E8F3BF895D8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71AB-073A-4F60-803D-8290A729E531}"/>
      </w:docPartPr>
      <w:docPartBody>
        <w:p w:rsidR="00B87535" w:rsidRDefault="00B87535" w:rsidP="00B87535">
          <w:pPr>
            <w:pStyle w:val="7C08505C79B140879E8F3BF895D82A97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7F65449AC4A4486B42652EE273F8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CA63-65D0-4878-82EC-A00881CB50AC}"/>
      </w:docPartPr>
      <w:docPartBody>
        <w:p w:rsidR="00B87535" w:rsidRDefault="00B87535" w:rsidP="00B87535">
          <w:pPr>
            <w:pStyle w:val="37F65449AC4A4486B42652EE273F86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A2A57D85488449F485EB11308A14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EB00-92A0-40D9-8268-BA469D133AD8}"/>
      </w:docPartPr>
      <w:docPartBody>
        <w:p w:rsidR="00B87535" w:rsidRDefault="00B87535" w:rsidP="00B87535">
          <w:pPr>
            <w:pStyle w:val="A2A57D85488449F485EB11308A14A28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0165A1DA70DC4D7D99DE14AECC19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DFA8-E802-4C59-9B3F-FB0F79045CAF}"/>
      </w:docPartPr>
      <w:docPartBody>
        <w:p w:rsidR="00B87535" w:rsidRDefault="00B87535" w:rsidP="00B87535">
          <w:pPr>
            <w:pStyle w:val="0165A1DA70DC4D7D99DE14AECC196EDE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9A34774EABB41AFA549C0FE7D23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392D-C634-4678-BC87-72B332AE9D8B}"/>
      </w:docPartPr>
      <w:docPartBody>
        <w:p w:rsidR="00B87535" w:rsidRDefault="00B87535" w:rsidP="00B87535">
          <w:pPr>
            <w:pStyle w:val="A9A34774EABB41AFA549C0FE7D235D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ABA3C4BD49EF4F6A93B8E3AD7C32A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B940-1BB3-4DF7-9AF0-41E617E41E41}"/>
      </w:docPartPr>
      <w:docPartBody>
        <w:p w:rsidR="00B87535" w:rsidRDefault="00B87535" w:rsidP="00B87535">
          <w:pPr>
            <w:pStyle w:val="ABA3C4BD49EF4F6A93B8E3AD7C32A362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D61A9B47ECF426BBCF90CB85390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10D3-8810-4C87-BD3D-F38866FB39AA}"/>
      </w:docPartPr>
      <w:docPartBody>
        <w:p w:rsidR="00B87535" w:rsidRDefault="00B87535" w:rsidP="00B87535">
          <w:pPr>
            <w:pStyle w:val="4D61A9B47ECF426BBCF90CB853900D3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BFB04700F54484BDD518E26F53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7DEF-3761-4E73-B569-EF2CAC2F7F6E}"/>
      </w:docPartPr>
      <w:docPartBody>
        <w:p w:rsidR="00B87535" w:rsidRDefault="00B87535" w:rsidP="00B87535">
          <w:pPr>
            <w:pStyle w:val="C1BFB04700F54484BDD518E26F537ED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6973160B6DDB487995A119B140F7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A864B-9781-4FB0-8C16-3B290DF4C107}"/>
      </w:docPartPr>
      <w:docPartBody>
        <w:p w:rsidR="00B87535" w:rsidRDefault="00B87535" w:rsidP="00B87535">
          <w:pPr>
            <w:pStyle w:val="6973160B6DDB487995A119B140F7BA5D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1E8406A2EA6D4D23853DEF7B1838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65F7F-E24E-42CA-963E-7FCA6CB92149}"/>
      </w:docPartPr>
      <w:docPartBody>
        <w:p w:rsidR="00B87535" w:rsidRDefault="00B87535" w:rsidP="00B87535">
          <w:pPr>
            <w:pStyle w:val="1E8406A2EA6D4D23853DEF7B18385406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60A6603A2A9440B584B60AFEC1E7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8A0F-7EDB-4879-89CC-AD962449B129}"/>
      </w:docPartPr>
      <w:docPartBody>
        <w:p w:rsidR="00B87535" w:rsidRDefault="00B87535" w:rsidP="00B87535">
          <w:pPr>
            <w:pStyle w:val="60A6603A2A9440B584B60AFEC1E7F68A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8F8CC9B0923A4330A838B9A8AFDD2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8C888-B309-4CBE-B1D0-91CEC540C52C}"/>
      </w:docPartPr>
      <w:docPartBody>
        <w:p w:rsidR="00B87535" w:rsidRDefault="00B87535" w:rsidP="00B87535">
          <w:pPr>
            <w:pStyle w:val="8F8CC9B0923A4330A838B9A8AFDD2B3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C42B6D4E0C94DABB5FCD97F608B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DAFA-C6D6-44F3-B4E8-A2C84189A968}"/>
      </w:docPartPr>
      <w:docPartBody>
        <w:p w:rsidR="00B87535" w:rsidRDefault="00B87535" w:rsidP="00B87535">
          <w:pPr>
            <w:pStyle w:val="3C42B6D4E0C94DABB5FCD97F608BC62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8313D259868F4554A008E6799C92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172A-780C-4897-8DDE-18B02CC55B0D}"/>
      </w:docPartPr>
      <w:docPartBody>
        <w:p w:rsidR="00B87535" w:rsidRDefault="00B87535" w:rsidP="00B87535">
          <w:pPr>
            <w:pStyle w:val="8313D259868F4554A008E6799C92411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3CBE2A1EAAAB4278B1A8AD876C476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1856-128A-465A-A33D-C9F2926E73CB}"/>
      </w:docPartPr>
      <w:docPartBody>
        <w:p w:rsidR="00B87535" w:rsidRDefault="00B87535" w:rsidP="00B87535">
          <w:pPr>
            <w:pStyle w:val="3CBE2A1EAAAB4278B1A8AD876C4769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6F0AADE96264E0797FEB7CE0CF3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3E23-6621-4D44-9816-EE006DF671DC}"/>
      </w:docPartPr>
      <w:docPartBody>
        <w:p w:rsidR="00B87535" w:rsidRDefault="00B87535" w:rsidP="00B87535">
          <w:pPr>
            <w:pStyle w:val="A6F0AADE96264E0797FEB7CE0CF3570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23ABDCEEFFC429FA45E2922E539A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9896-4D45-447C-A885-695F37F4A1BE}"/>
      </w:docPartPr>
      <w:docPartBody>
        <w:p w:rsidR="00B87535" w:rsidRDefault="00B87535" w:rsidP="00B87535">
          <w:pPr>
            <w:pStyle w:val="223ABDCEEFFC429FA45E2922E539A62C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ADC137CBE3644068AC8B19CB6D86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6A73C-C006-405F-B3A5-2FE5998DE433}"/>
      </w:docPartPr>
      <w:docPartBody>
        <w:p w:rsidR="00B87535" w:rsidRDefault="00B87535" w:rsidP="00B87535">
          <w:pPr>
            <w:pStyle w:val="ADC137CBE3644068AC8B19CB6D86323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BA5184098359424986539504B72B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02663-995B-419A-875C-D8E37D676FA3}"/>
      </w:docPartPr>
      <w:docPartBody>
        <w:p w:rsidR="00B87535" w:rsidRDefault="00B87535" w:rsidP="00B87535">
          <w:pPr>
            <w:pStyle w:val="BA5184098359424986539504B72B84C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DA38B0DD9324383BFC8FD694E3D2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506A-EDB0-4B81-9EF8-DDC267D7C6D9}"/>
      </w:docPartPr>
      <w:docPartBody>
        <w:p w:rsidR="00B87535" w:rsidRDefault="00B87535" w:rsidP="00B87535">
          <w:pPr>
            <w:pStyle w:val="DDA38B0DD9324383BFC8FD694E3D2E9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CFDA70AD2FB44075BBFFD6CA128B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9E5B4-7D2F-4C9B-A364-FB04BDA4AE5F}"/>
      </w:docPartPr>
      <w:docPartBody>
        <w:p w:rsidR="00B87535" w:rsidRDefault="00B87535" w:rsidP="00B87535">
          <w:pPr>
            <w:pStyle w:val="CFDA70AD2FB44075BBFFD6CA128BBB4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EE17469DBBE45969DF4EBBD4FF6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893CE-44DE-4315-985F-63AF67249364}"/>
      </w:docPartPr>
      <w:docPartBody>
        <w:p w:rsidR="00B87535" w:rsidRDefault="00B87535" w:rsidP="00B87535">
          <w:pPr>
            <w:pStyle w:val="2EE17469DBBE45969DF4EBBD4FF66B6D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2B8BE45CDFD341AC9E8E765C88925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8700-A93B-4FB8-8DFB-1C0D6331D2AA}"/>
      </w:docPartPr>
      <w:docPartBody>
        <w:p w:rsidR="00B87535" w:rsidRDefault="00B87535" w:rsidP="00B87535">
          <w:pPr>
            <w:pStyle w:val="2B8BE45CDFD341AC9E8E765C88925A49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A5914CD0C2204BF2B83F054ADC277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ACE9B-3C73-4BBB-BB0B-12A05B59BB87}"/>
      </w:docPartPr>
      <w:docPartBody>
        <w:p w:rsidR="00B87535" w:rsidRDefault="00B87535" w:rsidP="00B87535">
          <w:pPr>
            <w:pStyle w:val="A5914CD0C2204BF2B83F054ADC277BE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4C9D9358E94D44AB888011E7A4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7710-0212-4878-BE06-419AC239AF3B}"/>
      </w:docPartPr>
      <w:docPartBody>
        <w:p w:rsidR="00B87535" w:rsidRDefault="00B87535" w:rsidP="00B87535">
          <w:pPr>
            <w:pStyle w:val="E44C9D9358E94D44AB888011E7A434AF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B295D28EF3404F4E974DD348B43A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5289-FF82-41E3-9F5A-0DCBFDFF832B}"/>
      </w:docPartPr>
      <w:docPartBody>
        <w:p w:rsidR="00B87535" w:rsidRDefault="00B87535" w:rsidP="00B87535">
          <w:pPr>
            <w:pStyle w:val="B295D28EF3404F4E974DD348B43A1E6D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B341E81DECD44CBF9D3C667028C0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2D073-C3B7-4CEA-83C6-5E7545429800}"/>
      </w:docPartPr>
      <w:docPartBody>
        <w:p w:rsidR="00B87535" w:rsidRDefault="00B87535" w:rsidP="00B87535">
          <w:pPr>
            <w:pStyle w:val="B341E81DECD44CBF9D3C667028C0AA51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5C2F284B5574E1390AA849F0F706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7B4C-CD93-40AA-9954-4D28AF01294C}"/>
      </w:docPartPr>
      <w:docPartBody>
        <w:p w:rsidR="00B87535" w:rsidRDefault="00B87535" w:rsidP="00B87535">
          <w:pPr>
            <w:pStyle w:val="F5C2F284B5574E1390AA849F0F70642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6B98EB123AD43D78151132D4880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138-4F60-4C6E-8D94-0DBF01B11624}"/>
      </w:docPartPr>
      <w:docPartBody>
        <w:p w:rsidR="00B87535" w:rsidRDefault="00B87535" w:rsidP="00B87535">
          <w:pPr>
            <w:pStyle w:val="F6B98EB123AD43D78151132D48809AD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F66D20C3141B4B8C87F47B91400C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3817-D13A-4DA8-9FCC-7A1E4D3F06C7}"/>
      </w:docPartPr>
      <w:docPartBody>
        <w:p w:rsidR="00B87535" w:rsidRDefault="00B87535" w:rsidP="00B87535">
          <w:pPr>
            <w:pStyle w:val="F66D20C3141B4B8C87F47B91400CB474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E8775BF25E947EFB78C2ED37730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BD23-5FEB-49AD-B8F9-499FE68E767E}"/>
      </w:docPartPr>
      <w:docPartBody>
        <w:p w:rsidR="00B87535" w:rsidRDefault="00B87535" w:rsidP="00B87535">
          <w:pPr>
            <w:pStyle w:val="1E8775BF25E947EFB78C2ED37730620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38F132DA2F49CF84A428AB97BD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410C0-D667-4707-8F88-D98E78E98AC4}"/>
      </w:docPartPr>
      <w:docPartBody>
        <w:p w:rsidR="00B87535" w:rsidRDefault="00B87535" w:rsidP="00B87535">
          <w:pPr>
            <w:pStyle w:val="6038F132DA2F49CF84A428AB97BDF79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D57C5636DFF745F88434AECFC2135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3566-788D-4807-8039-23AC223BC090}"/>
      </w:docPartPr>
      <w:docPartBody>
        <w:p w:rsidR="00B87535" w:rsidRDefault="00B87535" w:rsidP="00B87535">
          <w:pPr>
            <w:pStyle w:val="D57C5636DFF745F88434AECFC2135C1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6C75ACCDAE5F4C49BC413017C6C0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39D98-89F8-4C24-BB02-0857484107E3}"/>
      </w:docPartPr>
      <w:docPartBody>
        <w:p w:rsidR="00B87535" w:rsidRDefault="00B87535" w:rsidP="00B87535">
          <w:pPr>
            <w:pStyle w:val="6C75ACCDAE5F4C49BC413017C6C06DE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3E3348D4FD3E412A8406CBA255B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D86E-EFAE-4E0F-9A6D-2E3E35859C88}"/>
      </w:docPartPr>
      <w:docPartBody>
        <w:p w:rsidR="00B87535" w:rsidRDefault="00B87535" w:rsidP="00B87535">
          <w:pPr>
            <w:pStyle w:val="3E3348D4FD3E412A8406CBA255B5D931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85852C8BDD004FDB96B21D73FDB6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E4F8-2C91-4440-B2A9-F888F41EB8DC}"/>
      </w:docPartPr>
      <w:docPartBody>
        <w:p w:rsidR="00B87535" w:rsidRDefault="00B87535" w:rsidP="00B87535">
          <w:pPr>
            <w:pStyle w:val="85852C8BDD004FDB96B21D73FDB6BC4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1B05B8704AA49DCBC8180ED7719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7F3C4-EF15-45E5-9EFC-0DE055F9365B}"/>
      </w:docPartPr>
      <w:docPartBody>
        <w:p w:rsidR="00B87535" w:rsidRDefault="00B87535" w:rsidP="00B87535">
          <w:pPr>
            <w:pStyle w:val="31B05B8704AA49DCBC8180ED7719FF0A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E81D117D303543B7B8789F4CEF34C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67874-CD3B-4DB9-8ADA-87CF6B0E4FDD}"/>
      </w:docPartPr>
      <w:docPartBody>
        <w:p w:rsidR="00B87535" w:rsidRDefault="00B87535" w:rsidP="00B87535">
          <w:pPr>
            <w:pStyle w:val="E81D117D303543B7B8789F4CEF34CD51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21771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  <w:rsid w:val="00B45062"/>
    <w:rsid w:val="00B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  <w:style w:type="paragraph" w:customStyle="1" w:styleId="6BCB58AE977643E6896A9CB109BAED8F">
    <w:name w:val="6BCB58AE977643E6896A9CB109BAED8F"/>
    <w:rsid w:val="00B87535"/>
  </w:style>
  <w:style w:type="paragraph" w:customStyle="1" w:styleId="112805D9EE5A49698CFE9DA3893AC5DA">
    <w:name w:val="112805D9EE5A49698CFE9DA3893AC5DA"/>
    <w:rsid w:val="00B87535"/>
  </w:style>
  <w:style w:type="paragraph" w:customStyle="1" w:styleId="E0DDD232D4A04220910104E7CE125BF2">
    <w:name w:val="E0DDD232D4A04220910104E7CE125BF2"/>
    <w:rsid w:val="00B87535"/>
  </w:style>
  <w:style w:type="paragraph" w:customStyle="1" w:styleId="C9E8109A4ACD4D25B3E74911EC70E1C2">
    <w:name w:val="C9E8109A4ACD4D25B3E74911EC70E1C2"/>
    <w:rsid w:val="00B87535"/>
  </w:style>
  <w:style w:type="paragraph" w:customStyle="1" w:styleId="C5C04953BE2048148DA30F77C5182547">
    <w:name w:val="C5C04953BE2048148DA30F77C5182547"/>
    <w:rsid w:val="00B87535"/>
  </w:style>
  <w:style w:type="paragraph" w:customStyle="1" w:styleId="963BC0B2432D4D439E55D3E0572D7BA5">
    <w:name w:val="963BC0B2432D4D439E55D3E0572D7BA5"/>
    <w:rsid w:val="00B87535"/>
  </w:style>
  <w:style w:type="paragraph" w:customStyle="1" w:styleId="B7CDD387DDA44195A9BC155A3E77D330">
    <w:name w:val="B7CDD387DDA44195A9BC155A3E77D330"/>
    <w:rsid w:val="00B87535"/>
  </w:style>
  <w:style w:type="paragraph" w:customStyle="1" w:styleId="50B6B03FDBE04FF697D47191E6C3C58A">
    <w:name w:val="50B6B03FDBE04FF697D47191E6C3C58A"/>
    <w:rsid w:val="00B87535"/>
  </w:style>
  <w:style w:type="paragraph" w:customStyle="1" w:styleId="6DD22BB6AF9E4BF98810D61D0E819007">
    <w:name w:val="6DD22BB6AF9E4BF98810D61D0E819007"/>
    <w:rsid w:val="00B87535"/>
  </w:style>
  <w:style w:type="paragraph" w:customStyle="1" w:styleId="60274E20EBC8439BB73EB99462893CF3">
    <w:name w:val="60274E20EBC8439BB73EB99462893CF3"/>
    <w:rsid w:val="00B87535"/>
  </w:style>
  <w:style w:type="paragraph" w:customStyle="1" w:styleId="946754515C6D4A08B519931CD2F4C2BB">
    <w:name w:val="946754515C6D4A08B519931CD2F4C2BB"/>
    <w:rsid w:val="00B87535"/>
  </w:style>
  <w:style w:type="paragraph" w:customStyle="1" w:styleId="AB95C0EDB52F4C2782A647A536843892">
    <w:name w:val="AB95C0EDB52F4C2782A647A536843892"/>
    <w:rsid w:val="00B87535"/>
  </w:style>
  <w:style w:type="paragraph" w:customStyle="1" w:styleId="460E6937319F4B06BBAA3CAA66EEC0E7">
    <w:name w:val="460E6937319F4B06BBAA3CAA66EEC0E7"/>
    <w:rsid w:val="00B87535"/>
  </w:style>
  <w:style w:type="paragraph" w:customStyle="1" w:styleId="E847A2449B1F4212881C29FFFCECDD2B">
    <w:name w:val="E847A2449B1F4212881C29FFFCECDD2B"/>
    <w:rsid w:val="00B87535"/>
  </w:style>
  <w:style w:type="paragraph" w:customStyle="1" w:styleId="4E4DBE169F3543EB93893FF2B13892B8">
    <w:name w:val="4E4DBE169F3543EB93893FF2B13892B8"/>
    <w:rsid w:val="00B87535"/>
  </w:style>
  <w:style w:type="paragraph" w:customStyle="1" w:styleId="78C561CB149C48DA9C2B0093264C5D9F">
    <w:name w:val="78C561CB149C48DA9C2B0093264C5D9F"/>
    <w:rsid w:val="00B87535"/>
  </w:style>
  <w:style w:type="paragraph" w:customStyle="1" w:styleId="FC4B8489CD8C4DE684E8D1C4C547C9CC">
    <w:name w:val="FC4B8489CD8C4DE684E8D1C4C547C9CC"/>
    <w:rsid w:val="00B87535"/>
  </w:style>
  <w:style w:type="paragraph" w:customStyle="1" w:styleId="0D61D75CCC494387AC24DE8EE03B10F0">
    <w:name w:val="0D61D75CCC494387AC24DE8EE03B10F0"/>
    <w:rsid w:val="00B87535"/>
  </w:style>
  <w:style w:type="paragraph" w:customStyle="1" w:styleId="A6B0CDC93E564BBA87F811A33B003FDF">
    <w:name w:val="A6B0CDC93E564BBA87F811A33B003FDF"/>
    <w:rsid w:val="00B87535"/>
  </w:style>
  <w:style w:type="paragraph" w:customStyle="1" w:styleId="ADE57EFB67A84E7AAD6B270ABF8F328C">
    <w:name w:val="ADE57EFB67A84E7AAD6B270ABF8F328C"/>
    <w:rsid w:val="00B87535"/>
  </w:style>
  <w:style w:type="paragraph" w:customStyle="1" w:styleId="E0C64C65277045188DA9F1304629E174">
    <w:name w:val="E0C64C65277045188DA9F1304629E174"/>
    <w:rsid w:val="00B87535"/>
  </w:style>
  <w:style w:type="paragraph" w:customStyle="1" w:styleId="55A0475F141F4BEF802564E71DD887C8">
    <w:name w:val="55A0475F141F4BEF802564E71DD887C8"/>
    <w:rsid w:val="00B87535"/>
  </w:style>
  <w:style w:type="paragraph" w:customStyle="1" w:styleId="8924ACC45F8E49769F79CB98E4EFEAC7">
    <w:name w:val="8924ACC45F8E49769F79CB98E4EFEAC7"/>
    <w:rsid w:val="00B87535"/>
  </w:style>
  <w:style w:type="paragraph" w:customStyle="1" w:styleId="4C4B77577F8D4563A556F6F29906250F">
    <w:name w:val="4C4B77577F8D4563A556F6F29906250F"/>
    <w:rsid w:val="00B87535"/>
  </w:style>
  <w:style w:type="paragraph" w:customStyle="1" w:styleId="1E52C9FE243F43C3A74710B650F1CCE8">
    <w:name w:val="1E52C9FE243F43C3A74710B650F1CCE8"/>
    <w:rsid w:val="00B87535"/>
  </w:style>
  <w:style w:type="paragraph" w:customStyle="1" w:styleId="F6BF9DCB1885463A8810E611174C6D3A">
    <w:name w:val="F6BF9DCB1885463A8810E611174C6D3A"/>
    <w:rsid w:val="00B87535"/>
  </w:style>
  <w:style w:type="paragraph" w:customStyle="1" w:styleId="FF6255F4FF604425950A5D9DD4073E22">
    <w:name w:val="FF6255F4FF604425950A5D9DD4073E22"/>
    <w:rsid w:val="00B87535"/>
  </w:style>
  <w:style w:type="paragraph" w:customStyle="1" w:styleId="6355D4D6E6644F9297172E7BD1E3F162">
    <w:name w:val="6355D4D6E6644F9297172E7BD1E3F162"/>
    <w:rsid w:val="00B87535"/>
  </w:style>
  <w:style w:type="paragraph" w:customStyle="1" w:styleId="A10A67562FE44B9397240CE4F4A918D3">
    <w:name w:val="A10A67562FE44B9397240CE4F4A918D3"/>
    <w:rsid w:val="00B87535"/>
  </w:style>
  <w:style w:type="paragraph" w:customStyle="1" w:styleId="BC266945DF684EA8B18D4BED2952ABA6">
    <w:name w:val="BC266945DF684EA8B18D4BED2952ABA6"/>
    <w:rsid w:val="00B87535"/>
  </w:style>
  <w:style w:type="paragraph" w:customStyle="1" w:styleId="47F6B77CADCA403085326BA70B0C77D0">
    <w:name w:val="47F6B77CADCA403085326BA70B0C77D0"/>
    <w:rsid w:val="00B87535"/>
  </w:style>
  <w:style w:type="paragraph" w:customStyle="1" w:styleId="9CFD858931AF44348D445F867DA5D26C">
    <w:name w:val="9CFD858931AF44348D445F867DA5D26C"/>
    <w:rsid w:val="00B87535"/>
  </w:style>
  <w:style w:type="paragraph" w:customStyle="1" w:styleId="551E1736D4DE486CBDDA417638779105">
    <w:name w:val="551E1736D4DE486CBDDA417638779105"/>
    <w:rsid w:val="00B87535"/>
  </w:style>
  <w:style w:type="paragraph" w:customStyle="1" w:styleId="A6176AD380ED4CC79553275D8A7A02D9">
    <w:name w:val="A6176AD380ED4CC79553275D8A7A02D9"/>
    <w:rsid w:val="00B87535"/>
  </w:style>
  <w:style w:type="paragraph" w:customStyle="1" w:styleId="106C28995B1140D29ED0B500057DF9CA">
    <w:name w:val="106C28995B1140D29ED0B500057DF9CA"/>
    <w:rsid w:val="00B87535"/>
  </w:style>
  <w:style w:type="paragraph" w:customStyle="1" w:styleId="C69101F5F69C4029989619CF4143A341">
    <w:name w:val="C69101F5F69C4029989619CF4143A341"/>
    <w:rsid w:val="00B87535"/>
  </w:style>
  <w:style w:type="paragraph" w:customStyle="1" w:styleId="F4C31E7735364EB1BD86CFBA4A30C932">
    <w:name w:val="F4C31E7735364EB1BD86CFBA4A30C932"/>
    <w:rsid w:val="00B87535"/>
  </w:style>
  <w:style w:type="paragraph" w:customStyle="1" w:styleId="F2904EB8784447EC9A937204152ABA11">
    <w:name w:val="F2904EB8784447EC9A937204152ABA11"/>
    <w:rsid w:val="00B87535"/>
  </w:style>
  <w:style w:type="paragraph" w:customStyle="1" w:styleId="62DD40F87B924E43A1A399956D6001ED">
    <w:name w:val="62DD40F87B924E43A1A399956D6001ED"/>
    <w:rsid w:val="00B87535"/>
  </w:style>
  <w:style w:type="paragraph" w:customStyle="1" w:styleId="F391014FDFEE411AAC3F44EAEE8497B0">
    <w:name w:val="F391014FDFEE411AAC3F44EAEE8497B0"/>
    <w:rsid w:val="00B87535"/>
  </w:style>
  <w:style w:type="paragraph" w:customStyle="1" w:styleId="0C1F9D523C8D4CB082CC3793A5B76216">
    <w:name w:val="0C1F9D523C8D4CB082CC3793A5B76216"/>
    <w:rsid w:val="00B87535"/>
  </w:style>
  <w:style w:type="paragraph" w:customStyle="1" w:styleId="06FD13A88EC141B5930AD574B0F2B8CD">
    <w:name w:val="06FD13A88EC141B5930AD574B0F2B8CD"/>
    <w:rsid w:val="00B87535"/>
  </w:style>
  <w:style w:type="paragraph" w:customStyle="1" w:styleId="C1E93C1CC0B04ABD9410888ABA048F41">
    <w:name w:val="C1E93C1CC0B04ABD9410888ABA048F41"/>
    <w:rsid w:val="00B87535"/>
  </w:style>
  <w:style w:type="paragraph" w:customStyle="1" w:styleId="E4DFAF22832B4A38A0B1848C92BFCE81">
    <w:name w:val="E4DFAF22832B4A38A0B1848C92BFCE81"/>
    <w:rsid w:val="00B87535"/>
  </w:style>
  <w:style w:type="paragraph" w:customStyle="1" w:styleId="896094DC385140388D9550AC2C19BD7C">
    <w:name w:val="896094DC385140388D9550AC2C19BD7C"/>
    <w:rsid w:val="00B87535"/>
  </w:style>
  <w:style w:type="paragraph" w:customStyle="1" w:styleId="79500B55FEFE4CDCB8FE9A4DAAA54D13">
    <w:name w:val="79500B55FEFE4CDCB8FE9A4DAAA54D13"/>
    <w:rsid w:val="00B87535"/>
  </w:style>
  <w:style w:type="paragraph" w:customStyle="1" w:styleId="7C3D0E74C89E47528A39F6C9E59CFC1D">
    <w:name w:val="7C3D0E74C89E47528A39F6C9E59CFC1D"/>
    <w:rsid w:val="00B87535"/>
  </w:style>
  <w:style w:type="paragraph" w:customStyle="1" w:styleId="3E53DC6C0453449E92C1DFD08B4B001E">
    <w:name w:val="3E53DC6C0453449E92C1DFD08B4B001E"/>
    <w:rsid w:val="00B87535"/>
  </w:style>
  <w:style w:type="paragraph" w:customStyle="1" w:styleId="1BACBDE148604EA4BA061E4B920C6558">
    <w:name w:val="1BACBDE148604EA4BA061E4B920C6558"/>
    <w:rsid w:val="00B87535"/>
  </w:style>
  <w:style w:type="paragraph" w:customStyle="1" w:styleId="DBEF940CEC0C4A4EB15B750622344A70">
    <w:name w:val="DBEF940CEC0C4A4EB15B750622344A70"/>
    <w:rsid w:val="00B87535"/>
  </w:style>
  <w:style w:type="paragraph" w:customStyle="1" w:styleId="85A55040FA774CB2B34828B60BB56408">
    <w:name w:val="85A55040FA774CB2B34828B60BB56408"/>
    <w:rsid w:val="00B87535"/>
  </w:style>
  <w:style w:type="paragraph" w:customStyle="1" w:styleId="7C08505C79B140879E8F3BF895D82A97">
    <w:name w:val="7C08505C79B140879E8F3BF895D82A97"/>
    <w:rsid w:val="00B87535"/>
  </w:style>
  <w:style w:type="paragraph" w:customStyle="1" w:styleId="37F65449AC4A4486B42652EE273F8611">
    <w:name w:val="37F65449AC4A4486B42652EE273F8611"/>
    <w:rsid w:val="00B87535"/>
  </w:style>
  <w:style w:type="paragraph" w:customStyle="1" w:styleId="A2A57D85488449F485EB11308A14A28D">
    <w:name w:val="A2A57D85488449F485EB11308A14A28D"/>
    <w:rsid w:val="00B87535"/>
  </w:style>
  <w:style w:type="paragraph" w:customStyle="1" w:styleId="0165A1DA70DC4D7D99DE14AECC196EDE">
    <w:name w:val="0165A1DA70DC4D7D99DE14AECC196EDE"/>
    <w:rsid w:val="00B87535"/>
  </w:style>
  <w:style w:type="paragraph" w:customStyle="1" w:styleId="A9A34774EABB41AFA549C0FE7D235DB1">
    <w:name w:val="A9A34774EABB41AFA549C0FE7D235DB1"/>
    <w:rsid w:val="00B87535"/>
  </w:style>
  <w:style w:type="paragraph" w:customStyle="1" w:styleId="ABA3C4BD49EF4F6A93B8E3AD7C32A362">
    <w:name w:val="ABA3C4BD49EF4F6A93B8E3AD7C32A362"/>
    <w:rsid w:val="00B87535"/>
  </w:style>
  <w:style w:type="paragraph" w:customStyle="1" w:styleId="4D61A9B47ECF426BBCF90CB853900D3F">
    <w:name w:val="4D61A9B47ECF426BBCF90CB853900D3F"/>
    <w:rsid w:val="00B87535"/>
  </w:style>
  <w:style w:type="paragraph" w:customStyle="1" w:styleId="C1BFB04700F54484BDD518E26F537EDE">
    <w:name w:val="C1BFB04700F54484BDD518E26F537EDE"/>
    <w:rsid w:val="00B87535"/>
  </w:style>
  <w:style w:type="paragraph" w:customStyle="1" w:styleId="6973160B6DDB487995A119B140F7BA5D">
    <w:name w:val="6973160B6DDB487995A119B140F7BA5D"/>
    <w:rsid w:val="00B87535"/>
  </w:style>
  <w:style w:type="paragraph" w:customStyle="1" w:styleId="1E8406A2EA6D4D23853DEF7B18385406">
    <w:name w:val="1E8406A2EA6D4D23853DEF7B18385406"/>
    <w:rsid w:val="00B87535"/>
  </w:style>
  <w:style w:type="paragraph" w:customStyle="1" w:styleId="60A6603A2A9440B584B60AFEC1E7F68A">
    <w:name w:val="60A6603A2A9440B584B60AFEC1E7F68A"/>
    <w:rsid w:val="00B87535"/>
  </w:style>
  <w:style w:type="paragraph" w:customStyle="1" w:styleId="8F8CC9B0923A4330A838B9A8AFDD2B36">
    <w:name w:val="8F8CC9B0923A4330A838B9A8AFDD2B36"/>
    <w:rsid w:val="00B87535"/>
  </w:style>
  <w:style w:type="paragraph" w:customStyle="1" w:styleId="3C42B6D4E0C94DABB5FCD97F608BC62D">
    <w:name w:val="3C42B6D4E0C94DABB5FCD97F608BC62D"/>
    <w:rsid w:val="00B87535"/>
  </w:style>
  <w:style w:type="paragraph" w:customStyle="1" w:styleId="8313D259868F4554A008E6799C924110">
    <w:name w:val="8313D259868F4554A008E6799C924110"/>
    <w:rsid w:val="00B87535"/>
  </w:style>
  <w:style w:type="paragraph" w:customStyle="1" w:styleId="3CBE2A1EAAAB4278B1A8AD876C4769D3">
    <w:name w:val="3CBE2A1EAAAB4278B1A8AD876C4769D3"/>
    <w:rsid w:val="00B87535"/>
  </w:style>
  <w:style w:type="paragraph" w:customStyle="1" w:styleId="A6F0AADE96264E0797FEB7CE0CF35705">
    <w:name w:val="A6F0AADE96264E0797FEB7CE0CF35705"/>
    <w:rsid w:val="00B87535"/>
  </w:style>
  <w:style w:type="paragraph" w:customStyle="1" w:styleId="223ABDCEEFFC429FA45E2922E539A62C">
    <w:name w:val="223ABDCEEFFC429FA45E2922E539A62C"/>
    <w:rsid w:val="00B87535"/>
  </w:style>
  <w:style w:type="paragraph" w:customStyle="1" w:styleId="ADC137CBE3644068AC8B19CB6D863231">
    <w:name w:val="ADC137CBE3644068AC8B19CB6D863231"/>
    <w:rsid w:val="00B87535"/>
  </w:style>
  <w:style w:type="paragraph" w:customStyle="1" w:styleId="BA5184098359424986539504B72B84C0">
    <w:name w:val="BA5184098359424986539504B72B84C0"/>
    <w:rsid w:val="00B87535"/>
  </w:style>
  <w:style w:type="paragraph" w:customStyle="1" w:styleId="DDA38B0DD9324383BFC8FD694E3D2E96">
    <w:name w:val="DDA38B0DD9324383BFC8FD694E3D2E96"/>
    <w:rsid w:val="00B87535"/>
  </w:style>
  <w:style w:type="paragraph" w:customStyle="1" w:styleId="CFDA70AD2FB44075BBFFD6CA128BBB45">
    <w:name w:val="CFDA70AD2FB44075BBFFD6CA128BBB45"/>
    <w:rsid w:val="00B87535"/>
  </w:style>
  <w:style w:type="paragraph" w:customStyle="1" w:styleId="2EE17469DBBE45969DF4EBBD4FF66B6D">
    <w:name w:val="2EE17469DBBE45969DF4EBBD4FF66B6D"/>
    <w:rsid w:val="00B87535"/>
  </w:style>
  <w:style w:type="paragraph" w:customStyle="1" w:styleId="2B8BE45CDFD341AC9E8E765C88925A49">
    <w:name w:val="2B8BE45CDFD341AC9E8E765C88925A49"/>
    <w:rsid w:val="00B87535"/>
  </w:style>
  <w:style w:type="paragraph" w:customStyle="1" w:styleId="A5914CD0C2204BF2B83F054ADC277BEE">
    <w:name w:val="A5914CD0C2204BF2B83F054ADC277BEE"/>
    <w:rsid w:val="00B87535"/>
  </w:style>
  <w:style w:type="paragraph" w:customStyle="1" w:styleId="E44C9D9358E94D44AB888011E7A434AF">
    <w:name w:val="E44C9D9358E94D44AB888011E7A434AF"/>
    <w:rsid w:val="00B87535"/>
  </w:style>
  <w:style w:type="paragraph" w:customStyle="1" w:styleId="B295D28EF3404F4E974DD348B43A1E6D">
    <w:name w:val="B295D28EF3404F4E974DD348B43A1E6D"/>
    <w:rsid w:val="00B87535"/>
  </w:style>
  <w:style w:type="paragraph" w:customStyle="1" w:styleId="B341E81DECD44CBF9D3C667028C0AA51">
    <w:name w:val="B341E81DECD44CBF9D3C667028C0AA51"/>
    <w:rsid w:val="00B87535"/>
  </w:style>
  <w:style w:type="paragraph" w:customStyle="1" w:styleId="F5C2F284B5574E1390AA849F0F706426">
    <w:name w:val="F5C2F284B5574E1390AA849F0F706426"/>
    <w:rsid w:val="00B87535"/>
  </w:style>
  <w:style w:type="paragraph" w:customStyle="1" w:styleId="F6B98EB123AD43D78151132D48809AD2">
    <w:name w:val="F6B98EB123AD43D78151132D48809AD2"/>
    <w:rsid w:val="00B87535"/>
  </w:style>
  <w:style w:type="paragraph" w:customStyle="1" w:styleId="F66D20C3141B4B8C87F47B91400CB474">
    <w:name w:val="F66D20C3141B4B8C87F47B91400CB474"/>
    <w:rsid w:val="00B87535"/>
  </w:style>
  <w:style w:type="paragraph" w:customStyle="1" w:styleId="1E8775BF25E947EFB78C2ED37730620A">
    <w:name w:val="1E8775BF25E947EFB78C2ED37730620A"/>
    <w:rsid w:val="00B87535"/>
  </w:style>
  <w:style w:type="paragraph" w:customStyle="1" w:styleId="6038F132DA2F49CF84A428AB97BDF796">
    <w:name w:val="6038F132DA2F49CF84A428AB97BDF796"/>
    <w:rsid w:val="00B87535"/>
  </w:style>
  <w:style w:type="paragraph" w:customStyle="1" w:styleId="D57C5636DFF745F88434AECFC2135C13">
    <w:name w:val="D57C5636DFF745F88434AECFC2135C13"/>
    <w:rsid w:val="00B87535"/>
  </w:style>
  <w:style w:type="paragraph" w:customStyle="1" w:styleId="6C75ACCDAE5F4C49BC413017C6C06DED">
    <w:name w:val="6C75ACCDAE5F4C49BC413017C6C06DED"/>
    <w:rsid w:val="00B87535"/>
  </w:style>
  <w:style w:type="paragraph" w:customStyle="1" w:styleId="3E3348D4FD3E412A8406CBA255B5D931">
    <w:name w:val="3E3348D4FD3E412A8406CBA255B5D931"/>
    <w:rsid w:val="00B87535"/>
  </w:style>
  <w:style w:type="paragraph" w:customStyle="1" w:styleId="85852C8BDD004FDB96B21D73FDB6BC4A">
    <w:name w:val="85852C8BDD004FDB96B21D73FDB6BC4A"/>
    <w:rsid w:val="00B87535"/>
  </w:style>
  <w:style w:type="paragraph" w:customStyle="1" w:styleId="31B05B8704AA49DCBC8180ED7719FF0A">
    <w:name w:val="31B05B8704AA49DCBC8180ED7719FF0A"/>
    <w:rsid w:val="00B87535"/>
  </w:style>
  <w:style w:type="paragraph" w:customStyle="1" w:styleId="E81D117D303543B7B8789F4CEF34CD51">
    <w:name w:val="E81D117D303543B7B8789F4CEF34CD51"/>
    <w:rsid w:val="00B87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7</Pages>
  <Words>1384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2025-04-03T16:50:00Z</dcterms:created>
  <dcterms:modified xsi:type="dcterms:W3CDTF">2025-05-05T17:57:00Z</dcterms:modified>
  <cp:version/>
</cp:coreProperties>
</file>